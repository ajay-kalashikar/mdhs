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D73" w:rsidRPr="008B53D6" w:rsidRDefault="004F2D73" w:rsidP="00220B33">
      <w:pPr>
        <w:pStyle w:val="Heading6"/>
        <w:rPr>
          <w:rFonts w:ascii="Arial" w:hAnsi="Arial"/>
          <w:sz w:val="20"/>
          <w:szCs w:val="20"/>
          <w:lang w:val="en-CA"/>
        </w:rPr>
      </w:pPr>
      <w:bookmarkStart w:id="0" w:name="_Toc445862360"/>
    </w:p>
    <w:p w:rsidR="00C40B4D" w:rsidRPr="008B53D6" w:rsidRDefault="00C40B4D" w:rsidP="00220B33">
      <w:pPr>
        <w:rPr>
          <w:lang w:val="en-CA"/>
        </w:rPr>
      </w:pPr>
    </w:p>
    <w:p w:rsidR="00D447A7" w:rsidRPr="008B53D6" w:rsidRDefault="00D447A7" w:rsidP="00BB28B7">
      <w:pPr>
        <w:jc w:val="center"/>
        <w:rPr>
          <w:lang w:val="en-CA"/>
        </w:rPr>
      </w:pPr>
    </w:p>
    <w:p w:rsidR="00D447A7" w:rsidRPr="008B53D6" w:rsidRDefault="00D447A7" w:rsidP="00220B33">
      <w:pPr>
        <w:rPr>
          <w:lang w:val="en-CA"/>
        </w:rPr>
      </w:pPr>
    </w:p>
    <w:p w:rsidR="00D447A7" w:rsidRPr="008B53D6" w:rsidRDefault="00D447A7" w:rsidP="00220B33">
      <w:pPr>
        <w:rPr>
          <w:lang w:val="en-CA"/>
        </w:rPr>
      </w:pPr>
    </w:p>
    <w:p w:rsidR="00A60119" w:rsidRPr="008B53D6" w:rsidRDefault="00A60119" w:rsidP="00220B33">
      <w:pPr>
        <w:rPr>
          <w:lang w:val="en-CA"/>
        </w:rPr>
      </w:pPr>
    </w:p>
    <w:p w:rsidR="00D447A7" w:rsidRPr="008B53D6" w:rsidRDefault="00D447A7" w:rsidP="00220B33">
      <w:pPr>
        <w:rPr>
          <w:lang w:val="en-CA"/>
        </w:rPr>
      </w:pPr>
    </w:p>
    <w:p w:rsidR="003C1E90" w:rsidRPr="00384A33" w:rsidRDefault="003C1E90" w:rsidP="003C1E90">
      <w:pPr>
        <w:pStyle w:val="ReportTitle"/>
        <w:rPr>
          <w:rFonts w:cs="Arial"/>
          <w:bCs/>
          <w:kern w:val="32"/>
          <w:szCs w:val="48"/>
          <w:lang w:val="en-CA"/>
        </w:rPr>
      </w:pPr>
    </w:p>
    <w:p w:rsidR="00C40B4D" w:rsidRDefault="00C40B4D" w:rsidP="008B53D6">
      <w:pPr>
        <w:tabs>
          <w:tab w:val="left" w:pos="5760"/>
        </w:tabs>
        <w:rPr>
          <w:lang w:val="en-CA"/>
        </w:rPr>
      </w:pPr>
    </w:p>
    <w:p w:rsidR="008B53D6" w:rsidRPr="008B53D6" w:rsidRDefault="008B53D6" w:rsidP="008B53D6">
      <w:pPr>
        <w:tabs>
          <w:tab w:val="left" w:pos="5760"/>
        </w:tabs>
        <w:rPr>
          <w:lang w:val="en-CA"/>
        </w:rPr>
      </w:pPr>
    </w:p>
    <w:p w:rsidR="00362DC5" w:rsidRPr="008B53D6" w:rsidRDefault="00362DC5" w:rsidP="00220B33">
      <w:pPr>
        <w:rPr>
          <w:lang w:val="en-CA"/>
        </w:rPr>
      </w:pPr>
    </w:p>
    <w:tbl>
      <w:tblPr>
        <w:tblW w:w="97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6"/>
        <w:gridCol w:w="7789"/>
      </w:tblGrid>
      <w:tr w:rsidR="00384A33" w:rsidRPr="00384A33" w:rsidTr="00384A33">
        <w:trPr>
          <w:jc w:val="center"/>
        </w:trPr>
        <w:tc>
          <w:tcPr>
            <w:tcW w:w="9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4A33" w:rsidRPr="00384A33" w:rsidRDefault="00384A33" w:rsidP="004A35EF">
            <w:pPr>
              <w:pStyle w:val="Tabletext"/>
              <w:jc w:val="center"/>
              <w:rPr>
                <w:b/>
                <w:noProof/>
                <w:color w:val="984806"/>
                <w:sz w:val="56"/>
                <w:szCs w:val="56"/>
              </w:rPr>
            </w:pPr>
            <w:r w:rsidRPr="00384A33">
              <w:rPr>
                <w:b/>
                <w:bCs/>
                <w:kern w:val="32"/>
                <w:sz w:val="56"/>
                <w:szCs w:val="56"/>
                <w:lang w:val="en-CA"/>
              </w:rPr>
              <w:t xml:space="preserve">Functional </w:t>
            </w:r>
            <w:r w:rsidR="004A35EF">
              <w:rPr>
                <w:b/>
                <w:bCs/>
                <w:kern w:val="32"/>
                <w:sz w:val="56"/>
                <w:szCs w:val="56"/>
                <w:lang w:val="en-CA"/>
              </w:rPr>
              <w:t>Specifications</w:t>
            </w:r>
            <w:r w:rsidRPr="00384A33">
              <w:rPr>
                <w:b/>
                <w:bCs/>
                <w:kern w:val="32"/>
                <w:sz w:val="56"/>
                <w:szCs w:val="56"/>
                <w:lang w:val="en-CA"/>
              </w:rPr>
              <w:t xml:space="preserve"> Document</w:t>
            </w:r>
          </w:p>
        </w:tc>
      </w:tr>
      <w:tr w:rsidR="00384A33" w:rsidRPr="00384A33" w:rsidTr="00384A33">
        <w:trPr>
          <w:jc w:val="center"/>
        </w:trPr>
        <w:tc>
          <w:tcPr>
            <w:tcW w:w="9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4A33" w:rsidRPr="00384A33" w:rsidRDefault="00384A33" w:rsidP="005F100C">
            <w:pPr>
              <w:pStyle w:val="Tabletext"/>
              <w:jc w:val="center"/>
              <w:rPr>
                <w:b/>
                <w:noProof/>
                <w:sz w:val="56"/>
                <w:szCs w:val="56"/>
              </w:rPr>
            </w:pPr>
            <w:r w:rsidRPr="00384A33">
              <w:rPr>
                <w:b/>
                <w:noProof/>
                <w:sz w:val="56"/>
                <w:szCs w:val="56"/>
              </w:rPr>
              <w:t>for</w:t>
            </w:r>
          </w:p>
        </w:tc>
      </w:tr>
      <w:tr w:rsidR="00384A33" w:rsidRPr="00384A33" w:rsidTr="00384A33">
        <w:trPr>
          <w:jc w:val="center"/>
        </w:trPr>
        <w:tc>
          <w:tcPr>
            <w:tcW w:w="9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4A33" w:rsidRPr="00384A33" w:rsidRDefault="007C33E3" w:rsidP="00C46D9F">
            <w:pPr>
              <w:pStyle w:val="Tabletext"/>
              <w:jc w:val="center"/>
              <w:rPr>
                <w:b/>
                <w:noProof/>
                <w:sz w:val="56"/>
                <w:szCs w:val="56"/>
              </w:rPr>
            </w:pPr>
            <w:r>
              <w:rPr>
                <w:b/>
                <w:noProof/>
                <w:sz w:val="56"/>
                <w:szCs w:val="56"/>
              </w:rPr>
              <w:t>C</w:t>
            </w:r>
            <w:r w:rsidRPr="007C33E3">
              <w:rPr>
                <w:b/>
                <w:noProof/>
                <w:sz w:val="56"/>
                <w:szCs w:val="56"/>
              </w:rPr>
              <w:t>hild care provider search</w:t>
            </w:r>
          </w:p>
        </w:tc>
      </w:tr>
      <w:tr w:rsidR="00384A33" w:rsidRPr="00384A33" w:rsidTr="00384A33">
        <w:trPr>
          <w:jc w:val="center"/>
        </w:trPr>
        <w:tc>
          <w:tcPr>
            <w:tcW w:w="9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4A33" w:rsidRPr="00384A33" w:rsidRDefault="00384A33" w:rsidP="00384A33">
            <w:pPr>
              <w:pStyle w:val="Tabletext"/>
              <w:jc w:val="center"/>
              <w:rPr>
                <w:noProof/>
                <w:color w:val="984806"/>
                <w:sz w:val="56"/>
                <w:szCs w:val="56"/>
              </w:rPr>
            </w:pPr>
          </w:p>
        </w:tc>
      </w:tr>
      <w:tr w:rsidR="00384A33" w:rsidRPr="00384A33" w:rsidTr="00384A33">
        <w:trPr>
          <w:jc w:val="center"/>
        </w:trPr>
        <w:tc>
          <w:tcPr>
            <w:tcW w:w="9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4A33" w:rsidRPr="00384A33" w:rsidRDefault="00384A33" w:rsidP="00384A33">
            <w:pPr>
              <w:pStyle w:val="Tabletext"/>
              <w:jc w:val="center"/>
              <w:rPr>
                <w:noProof/>
                <w:color w:val="984806"/>
                <w:sz w:val="56"/>
                <w:szCs w:val="56"/>
              </w:rPr>
            </w:pPr>
            <w:r w:rsidRPr="00384A33">
              <w:rPr>
                <w:noProof/>
                <w:color w:val="984806"/>
                <w:sz w:val="56"/>
                <w:szCs w:val="56"/>
              </w:rPr>
              <w:drawing>
                <wp:inline distT="0" distB="0" distL="0" distR="0" wp14:anchorId="7D08539C" wp14:editId="437C7D16">
                  <wp:extent cx="2957513" cy="514350"/>
                  <wp:effectExtent l="0" t="0" r="0" b="0"/>
                  <wp:docPr id="1" name="Picture 1" descr="connvertex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nvertex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7513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100C" w:rsidRPr="00384A33" w:rsidTr="00384A33">
        <w:trPr>
          <w:jc w:val="center"/>
        </w:trPr>
        <w:tc>
          <w:tcPr>
            <w:tcW w:w="978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384A33" w:rsidRPr="00384A33" w:rsidRDefault="00384A33" w:rsidP="00384A33">
            <w:pPr>
              <w:pStyle w:val="Tabletext"/>
              <w:jc w:val="center"/>
              <w:rPr>
                <w:sz w:val="56"/>
                <w:szCs w:val="56"/>
                <w:lang w:val="en-CA"/>
              </w:rPr>
            </w:pPr>
          </w:p>
        </w:tc>
      </w:tr>
      <w:tr w:rsidR="000402CB" w:rsidRPr="008B53D6" w:rsidTr="005F100C">
        <w:trPr>
          <w:jc w:val="center"/>
        </w:trPr>
        <w:tc>
          <w:tcPr>
            <w:tcW w:w="1996" w:type="dxa"/>
            <w:shd w:val="clear" w:color="auto" w:fill="auto"/>
            <w:vAlign w:val="center"/>
          </w:tcPr>
          <w:p w:rsidR="000402CB" w:rsidRPr="008B53D6" w:rsidRDefault="003942E6" w:rsidP="004A35EF">
            <w:pPr>
              <w:pStyle w:val="Tabletext"/>
              <w:jc w:val="left"/>
              <w:rPr>
                <w:b/>
                <w:lang w:val="en-CA"/>
              </w:rPr>
            </w:pPr>
            <w:r w:rsidRPr="008B53D6">
              <w:rPr>
                <w:b/>
                <w:lang w:val="en-CA"/>
              </w:rPr>
              <w:t>Author</w:t>
            </w:r>
          </w:p>
        </w:tc>
        <w:tc>
          <w:tcPr>
            <w:tcW w:w="7789" w:type="dxa"/>
            <w:shd w:val="clear" w:color="auto" w:fill="auto"/>
          </w:tcPr>
          <w:p w:rsidR="000402CB" w:rsidRPr="008B53D6" w:rsidRDefault="00E26D10" w:rsidP="004A35EF">
            <w:pPr>
              <w:pStyle w:val="Tabletext"/>
              <w:rPr>
                <w:lang w:val="en-CA"/>
              </w:rPr>
            </w:pPr>
            <w:r w:rsidRPr="00E26D10">
              <w:rPr>
                <w:lang w:val="en-CA"/>
              </w:rPr>
              <w:t>Sanjay Kulkarni</w:t>
            </w:r>
          </w:p>
        </w:tc>
      </w:tr>
      <w:tr w:rsidR="000402CB" w:rsidRPr="008B53D6" w:rsidTr="005F100C">
        <w:trPr>
          <w:jc w:val="center"/>
        </w:trPr>
        <w:tc>
          <w:tcPr>
            <w:tcW w:w="1996" w:type="dxa"/>
            <w:shd w:val="clear" w:color="auto" w:fill="auto"/>
            <w:vAlign w:val="center"/>
          </w:tcPr>
          <w:p w:rsidR="000402CB" w:rsidRPr="008B53D6" w:rsidRDefault="003942E6" w:rsidP="004A35EF">
            <w:pPr>
              <w:pStyle w:val="Tabletext"/>
              <w:jc w:val="left"/>
              <w:rPr>
                <w:b/>
                <w:lang w:val="en-CA"/>
              </w:rPr>
            </w:pPr>
            <w:r w:rsidRPr="008B53D6">
              <w:rPr>
                <w:b/>
                <w:lang w:val="en-CA"/>
              </w:rPr>
              <w:t>Version</w:t>
            </w:r>
          </w:p>
        </w:tc>
        <w:tc>
          <w:tcPr>
            <w:tcW w:w="7789" w:type="dxa"/>
            <w:shd w:val="clear" w:color="auto" w:fill="auto"/>
          </w:tcPr>
          <w:p w:rsidR="000402CB" w:rsidRPr="008B53D6" w:rsidRDefault="00BC2EC6" w:rsidP="004A35EF">
            <w:pPr>
              <w:pStyle w:val="Tabletext"/>
              <w:rPr>
                <w:lang w:val="en-CA"/>
              </w:rPr>
            </w:pPr>
            <w:r>
              <w:rPr>
                <w:lang w:val="en-CA"/>
              </w:rPr>
              <w:t>V0.</w:t>
            </w:r>
            <w:r w:rsidR="00E26D10">
              <w:rPr>
                <w:lang w:val="en-CA"/>
              </w:rPr>
              <w:t>1 Draft</w:t>
            </w:r>
          </w:p>
        </w:tc>
      </w:tr>
      <w:tr w:rsidR="000402CB" w:rsidRPr="008B53D6" w:rsidTr="005F100C">
        <w:trPr>
          <w:jc w:val="center"/>
        </w:trPr>
        <w:tc>
          <w:tcPr>
            <w:tcW w:w="1996" w:type="dxa"/>
            <w:shd w:val="clear" w:color="auto" w:fill="auto"/>
            <w:vAlign w:val="center"/>
          </w:tcPr>
          <w:p w:rsidR="000402CB" w:rsidRPr="008B53D6" w:rsidRDefault="000402CB" w:rsidP="004A35EF">
            <w:pPr>
              <w:pStyle w:val="Tabletext"/>
              <w:jc w:val="left"/>
              <w:rPr>
                <w:b/>
                <w:lang w:val="en-CA"/>
              </w:rPr>
            </w:pPr>
            <w:r w:rsidRPr="008B53D6">
              <w:rPr>
                <w:b/>
                <w:lang w:val="en-CA"/>
              </w:rPr>
              <w:t xml:space="preserve">Creation </w:t>
            </w:r>
            <w:r w:rsidR="003942E6" w:rsidRPr="008B53D6">
              <w:rPr>
                <w:b/>
                <w:lang w:val="en-CA"/>
              </w:rPr>
              <w:t>Date</w:t>
            </w:r>
          </w:p>
        </w:tc>
        <w:tc>
          <w:tcPr>
            <w:tcW w:w="7789" w:type="dxa"/>
            <w:shd w:val="clear" w:color="auto" w:fill="auto"/>
          </w:tcPr>
          <w:p w:rsidR="000402CB" w:rsidRPr="008B53D6" w:rsidRDefault="00EB7AAB" w:rsidP="004A35EF">
            <w:pPr>
              <w:pStyle w:val="Tabletext"/>
              <w:rPr>
                <w:lang w:val="en-CA"/>
              </w:rPr>
            </w:pPr>
            <w:r>
              <w:rPr>
                <w:lang w:val="en-CA"/>
              </w:rPr>
              <w:t>2016-09-29</w:t>
            </w:r>
          </w:p>
        </w:tc>
      </w:tr>
    </w:tbl>
    <w:p w:rsidR="00710E3C" w:rsidRPr="008B53D6" w:rsidRDefault="00710E3C" w:rsidP="004A35EF">
      <w:pPr>
        <w:spacing w:before="120" w:after="120"/>
        <w:rPr>
          <w:rStyle w:val="Heading5Char"/>
          <w:b w:val="0"/>
        </w:rPr>
      </w:pPr>
    </w:p>
    <w:p w:rsidR="00012CA9" w:rsidRPr="008B53D6" w:rsidRDefault="00012CA9" w:rsidP="00272318">
      <w:pPr>
        <w:pStyle w:val="Heading2"/>
        <w:numPr>
          <w:ilvl w:val="0"/>
          <w:numId w:val="0"/>
        </w:numPr>
      </w:pPr>
    </w:p>
    <w:p w:rsidR="00384A33" w:rsidRDefault="00384A33">
      <w:pPr>
        <w:jc w:val="left"/>
      </w:pPr>
      <w:bookmarkStart w:id="1" w:name="_Toc389735250"/>
      <w:r>
        <w:rPr>
          <w:b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9"/>
        <w:gridCol w:w="1283"/>
        <w:gridCol w:w="1418"/>
        <w:gridCol w:w="1220"/>
        <w:gridCol w:w="1341"/>
        <w:gridCol w:w="2759"/>
      </w:tblGrid>
      <w:tr w:rsidR="005F100C" w:rsidRPr="008B53D6" w:rsidTr="00E26D10">
        <w:trPr>
          <w:trHeight w:val="287"/>
        </w:trPr>
        <w:tc>
          <w:tcPr>
            <w:tcW w:w="9640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5F100C" w:rsidRPr="008B53D6" w:rsidRDefault="005F100C" w:rsidP="004A35EF">
            <w:pPr>
              <w:pStyle w:val="Heading2"/>
              <w:numPr>
                <w:ilvl w:val="0"/>
                <w:numId w:val="0"/>
              </w:numPr>
              <w:spacing w:before="120" w:beforeAutospacing="0" w:after="120" w:afterAutospacing="0"/>
              <w:rPr>
                <w:caps/>
                <w:sz w:val="22"/>
              </w:rPr>
            </w:pPr>
            <w:bookmarkStart w:id="2" w:name="_Toc462927954"/>
            <w:r w:rsidRPr="008B53D6">
              <w:rPr>
                <w:rStyle w:val="Heading5Char"/>
                <w:b/>
              </w:rPr>
              <w:lastRenderedPageBreak/>
              <w:t>C</w:t>
            </w:r>
            <w:r w:rsidRPr="008B53D6">
              <w:rPr>
                <w:rStyle w:val="Heading5Char"/>
                <w:b/>
                <w:caps w:val="0"/>
              </w:rPr>
              <w:t>hange</w:t>
            </w:r>
            <w:r w:rsidRPr="008B53D6">
              <w:rPr>
                <w:rStyle w:val="Heading5Char"/>
                <w:b/>
              </w:rPr>
              <w:t xml:space="preserve"> h</w:t>
            </w:r>
            <w:r w:rsidRPr="008B53D6">
              <w:rPr>
                <w:rStyle w:val="Heading5Char"/>
                <w:b/>
                <w:caps w:val="0"/>
              </w:rPr>
              <w:t>istory</w:t>
            </w:r>
            <w:bookmarkEnd w:id="1"/>
            <w:bookmarkEnd w:id="2"/>
          </w:p>
        </w:tc>
      </w:tr>
      <w:tr w:rsidR="005F100C" w:rsidRPr="008B53D6" w:rsidTr="009D7B23">
        <w:trPr>
          <w:trHeight w:val="287"/>
        </w:trPr>
        <w:tc>
          <w:tcPr>
            <w:tcW w:w="1619" w:type="dxa"/>
            <w:shd w:val="clear" w:color="auto" w:fill="auto"/>
            <w:vAlign w:val="center"/>
          </w:tcPr>
          <w:p w:rsidR="005F100C" w:rsidRPr="008B53D6" w:rsidRDefault="005F100C" w:rsidP="004A35EF">
            <w:pPr>
              <w:pStyle w:val="Tabletext"/>
              <w:jc w:val="left"/>
              <w:rPr>
                <w:b/>
                <w:sz w:val="18"/>
                <w:lang w:val="en-CA"/>
              </w:rPr>
            </w:pPr>
            <w:r w:rsidRPr="008B53D6">
              <w:rPr>
                <w:b/>
                <w:sz w:val="18"/>
                <w:lang w:val="en-CA"/>
              </w:rPr>
              <w:t>Version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5F100C" w:rsidRPr="008B53D6" w:rsidRDefault="005F100C" w:rsidP="004A35EF">
            <w:pPr>
              <w:pStyle w:val="Tabletext"/>
              <w:jc w:val="left"/>
              <w:rPr>
                <w:b/>
                <w:sz w:val="18"/>
                <w:lang w:val="en-CA"/>
              </w:rPr>
            </w:pPr>
            <w:r w:rsidRPr="008B53D6">
              <w:rPr>
                <w:b/>
                <w:sz w:val="18"/>
                <w:lang w:val="en-CA"/>
              </w:rPr>
              <w:t xml:space="preserve"> Date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F100C" w:rsidRPr="008B53D6" w:rsidRDefault="005F100C" w:rsidP="004A35EF">
            <w:pPr>
              <w:pStyle w:val="Tabletext"/>
              <w:jc w:val="left"/>
              <w:rPr>
                <w:b/>
                <w:sz w:val="18"/>
                <w:lang w:val="en-CA"/>
              </w:rPr>
            </w:pPr>
            <w:r w:rsidRPr="008B53D6">
              <w:rPr>
                <w:b/>
                <w:sz w:val="18"/>
                <w:lang w:val="en-CA"/>
              </w:rPr>
              <w:t>Created by</w:t>
            </w:r>
          </w:p>
        </w:tc>
        <w:tc>
          <w:tcPr>
            <w:tcW w:w="1220" w:type="dxa"/>
            <w:shd w:val="clear" w:color="auto" w:fill="auto"/>
            <w:vAlign w:val="center"/>
          </w:tcPr>
          <w:p w:rsidR="005F100C" w:rsidRPr="008B53D6" w:rsidRDefault="005F100C" w:rsidP="004A35EF">
            <w:pPr>
              <w:pStyle w:val="Tabletext"/>
              <w:jc w:val="left"/>
              <w:rPr>
                <w:b/>
                <w:sz w:val="18"/>
                <w:lang w:val="en-CA"/>
              </w:rPr>
            </w:pPr>
            <w:r w:rsidRPr="008B53D6">
              <w:rPr>
                <w:b/>
                <w:sz w:val="18"/>
                <w:lang w:val="en-CA"/>
              </w:rPr>
              <w:t>Reviewed by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5F100C" w:rsidRPr="008B53D6" w:rsidRDefault="005F100C" w:rsidP="004A35EF">
            <w:pPr>
              <w:pStyle w:val="Tabletext"/>
              <w:jc w:val="left"/>
              <w:rPr>
                <w:b/>
                <w:sz w:val="18"/>
                <w:lang w:val="en-CA"/>
              </w:rPr>
            </w:pPr>
            <w:r w:rsidRPr="008B53D6">
              <w:rPr>
                <w:b/>
                <w:sz w:val="18"/>
                <w:lang w:val="en-CA"/>
              </w:rPr>
              <w:t>Approved by</w:t>
            </w:r>
          </w:p>
        </w:tc>
        <w:tc>
          <w:tcPr>
            <w:tcW w:w="2759" w:type="dxa"/>
            <w:shd w:val="clear" w:color="auto" w:fill="auto"/>
            <w:vAlign w:val="center"/>
          </w:tcPr>
          <w:p w:rsidR="005F100C" w:rsidRPr="008B53D6" w:rsidRDefault="005F100C" w:rsidP="004A35EF">
            <w:pPr>
              <w:pStyle w:val="Tabletext"/>
              <w:jc w:val="left"/>
              <w:rPr>
                <w:b/>
                <w:sz w:val="18"/>
                <w:lang w:val="en-CA"/>
              </w:rPr>
            </w:pPr>
            <w:r w:rsidRPr="008B53D6">
              <w:rPr>
                <w:b/>
                <w:sz w:val="18"/>
                <w:lang w:val="en-CA"/>
              </w:rPr>
              <w:t>Description</w:t>
            </w:r>
          </w:p>
        </w:tc>
      </w:tr>
      <w:tr w:rsidR="005F100C" w:rsidRPr="008B53D6" w:rsidTr="009D7B23">
        <w:trPr>
          <w:trHeight w:val="567"/>
        </w:trPr>
        <w:tc>
          <w:tcPr>
            <w:tcW w:w="1619" w:type="dxa"/>
            <w:shd w:val="clear" w:color="auto" w:fill="auto"/>
            <w:vAlign w:val="center"/>
          </w:tcPr>
          <w:p w:rsidR="005F100C" w:rsidRPr="008B53D6" w:rsidRDefault="00E26D10" w:rsidP="004A35EF">
            <w:pPr>
              <w:pStyle w:val="Tabletext"/>
              <w:jc w:val="left"/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V1.0-1 Draft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5F100C" w:rsidRPr="008B53D6" w:rsidRDefault="00A90EE3" w:rsidP="00A90EE3">
            <w:pPr>
              <w:pStyle w:val="Tabletext"/>
              <w:jc w:val="left"/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2016-09-29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F100C" w:rsidRPr="008B53D6" w:rsidRDefault="00E26D10" w:rsidP="004A35EF">
            <w:pPr>
              <w:pStyle w:val="Tabletext"/>
              <w:jc w:val="left"/>
              <w:rPr>
                <w:sz w:val="16"/>
                <w:szCs w:val="16"/>
                <w:lang w:val="en-CA"/>
              </w:rPr>
            </w:pPr>
            <w:r w:rsidRPr="00E26D10">
              <w:rPr>
                <w:sz w:val="16"/>
                <w:szCs w:val="16"/>
                <w:lang w:val="en-CA"/>
              </w:rPr>
              <w:t>Sanjay Kulkarni</w:t>
            </w:r>
          </w:p>
        </w:tc>
        <w:tc>
          <w:tcPr>
            <w:tcW w:w="1220" w:type="dxa"/>
            <w:shd w:val="clear" w:color="auto" w:fill="auto"/>
            <w:vAlign w:val="center"/>
          </w:tcPr>
          <w:p w:rsidR="005F100C" w:rsidRPr="008B53D6" w:rsidRDefault="005F100C" w:rsidP="004A35EF">
            <w:pPr>
              <w:pStyle w:val="Tabletext"/>
              <w:jc w:val="left"/>
              <w:rPr>
                <w:sz w:val="16"/>
                <w:szCs w:val="16"/>
                <w:lang w:val="en-CA"/>
              </w:rPr>
            </w:pPr>
          </w:p>
        </w:tc>
        <w:tc>
          <w:tcPr>
            <w:tcW w:w="1341" w:type="dxa"/>
            <w:shd w:val="clear" w:color="auto" w:fill="auto"/>
            <w:vAlign w:val="center"/>
          </w:tcPr>
          <w:p w:rsidR="005F100C" w:rsidRPr="008B53D6" w:rsidRDefault="005F100C" w:rsidP="004A35EF">
            <w:pPr>
              <w:pStyle w:val="Tabletext"/>
              <w:jc w:val="left"/>
              <w:rPr>
                <w:sz w:val="16"/>
                <w:szCs w:val="16"/>
                <w:lang w:val="en-C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 w:rsidR="005F100C" w:rsidRPr="008B53D6" w:rsidRDefault="00E26D10" w:rsidP="004A35EF">
            <w:pPr>
              <w:pStyle w:val="Tabletext"/>
              <w:jc w:val="left"/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Document created</w:t>
            </w:r>
          </w:p>
        </w:tc>
      </w:tr>
    </w:tbl>
    <w:p w:rsidR="00EC5FAC" w:rsidRPr="008B53D6" w:rsidRDefault="00EC5FAC" w:rsidP="00EC5FAC">
      <w:pPr>
        <w:rPr>
          <w:lang w:val="en-CA"/>
        </w:rPr>
      </w:pPr>
    </w:p>
    <w:p w:rsidR="00C40B4D" w:rsidRPr="008B53D6" w:rsidRDefault="00E318D9" w:rsidP="00241AAF">
      <w:pPr>
        <w:pStyle w:val="FakeHeader1"/>
        <w:jc w:val="center"/>
        <w:rPr>
          <w:lang w:val="en-CA"/>
        </w:rPr>
      </w:pPr>
      <w:r w:rsidRPr="008B53D6">
        <w:rPr>
          <w:lang w:val="en-CA"/>
        </w:rPr>
        <w:lastRenderedPageBreak/>
        <w:t xml:space="preserve">Table of </w:t>
      </w:r>
      <w:r w:rsidR="00C40B4D" w:rsidRPr="008B53D6">
        <w:rPr>
          <w:lang w:val="en-CA"/>
        </w:rPr>
        <w:t>Contents</w:t>
      </w:r>
    </w:p>
    <w:p w:rsidR="00003B26" w:rsidRDefault="00C40B4D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8B53D6">
        <w:rPr>
          <w:caps/>
          <w:sz w:val="24"/>
          <w:szCs w:val="24"/>
          <w:lang w:val="en-CA"/>
        </w:rPr>
        <w:fldChar w:fldCharType="begin"/>
      </w:r>
      <w:r w:rsidRPr="008B53D6">
        <w:rPr>
          <w:caps/>
          <w:sz w:val="24"/>
          <w:szCs w:val="24"/>
          <w:lang w:val="en-CA"/>
        </w:rPr>
        <w:instrText xml:space="preserve"> TOC \o "2-3" \h \z \t "Heading 1,1" </w:instrText>
      </w:r>
      <w:r w:rsidRPr="008B53D6">
        <w:rPr>
          <w:caps/>
          <w:sz w:val="24"/>
          <w:szCs w:val="24"/>
          <w:lang w:val="en-CA"/>
        </w:rPr>
        <w:fldChar w:fldCharType="separate"/>
      </w:r>
      <w:hyperlink w:anchor="_Toc462927954" w:history="1">
        <w:r w:rsidR="00003B26" w:rsidRPr="00B372A4">
          <w:rPr>
            <w:rStyle w:val="Hyperlink"/>
            <w:caps/>
          </w:rPr>
          <w:t>C</w:t>
        </w:r>
        <w:r w:rsidR="00003B26" w:rsidRPr="00B372A4">
          <w:rPr>
            <w:rStyle w:val="Hyperlink"/>
          </w:rPr>
          <w:t>hange</w:t>
        </w:r>
        <w:r w:rsidR="00003B26" w:rsidRPr="00B372A4">
          <w:rPr>
            <w:rStyle w:val="Hyperlink"/>
            <w:caps/>
          </w:rPr>
          <w:t xml:space="preserve"> h</w:t>
        </w:r>
        <w:r w:rsidR="00003B26" w:rsidRPr="00B372A4">
          <w:rPr>
            <w:rStyle w:val="Hyperlink"/>
          </w:rPr>
          <w:t>istory</w:t>
        </w:r>
        <w:r w:rsidR="00003B26">
          <w:rPr>
            <w:webHidden/>
          </w:rPr>
          <w:tab/>
        </w:r>
        <w:r w:rsidR="00003B26">
          <w:rPr>
            <w:webHidden/>
          </w:rPr>
          <w:fldChar w:fldCharType="begin"/>
        </w:r>
        <w:r w:rsidR="00003B26">
          <w:rPr>
            <w:webHidden/>
          </w:rPr>
          <w:instrText xml:space="preserve"> PAGEREF _Toc462927954 \h </w:instrText>
        </w:r>
        <w:r w:rsidR="00003B26">
          <w:rPr>
            <w:webHidden/>
          </w:rPr>
        </w:r>
        <w:r w:rsidR="00003B26">
          <w:rPr>
            <w:webHidden/>
          </w:rPr>
          <w:fldChar w:fldCharType="separate"/>
        </w:r>
        <w:r w:rsidR="00003B26">
          <w:rPr>
            <w:webHidden/>
          </w:rPr>
          <w:t>2</w:t>
        </w:r>
        <w:r w:rsidR="00003B26">
          <w:rPr>
            <w:webHidden/>
          </w:rPr>
          <w:fldChar w:fldCharType="end"/>
        </w:r>
      </w:hyperlink>
    </w:p>
    <w:p w:rsidR="00003B26" w:rsidRDefault="003C0140">
      <w:pPr>
        <w:pStyle w:val="TOC2"/>
        <w:tabs>
          <w:tab w:val="left" w:pos="144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62927955" w:history="1">
        <w:r w:rsidR="00003B26" w:rsidRPr="00B372A4">
          <w:rPr>
            <w:rStyle w:val="Hyperlink"/>
          </w:rPr>
          <w:t>1.</w:t>
        </w:r>
        <w:r w:rsidR="00003B2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03B26" w:rsidRPr="00B372A4">
          <w:rPr>
            <w:rStyle w:val="Hyperlink"/>
          </w:rPr>
          <w:t>Objective</w:t>
        </w:r>
        <w:r w:rsidR="00003B26">
          <w:rPr>
            <w:webHidden/>
          </w:rPr>
          <w:tab/>
        </w:r>
        <w:r w:rsidR="00003B26">
          <w:rPr>
            <w:webHidden/>
          </w:rPr>
          <w:fldChar w:fldCharType="begin"/>
        </w:r>
        <w:r w:rsidR="00003B26">
          <w:rPr>
            <w:webHidden/>
          </w:rPr>
          <w:instrText xml:space="preserve"> PAGEREF _Toc462927955 \h </w:instrText>
        </w:r>
        <w:r w:rsidR="00003B26">
          <w:rPr>
            <w:webHidden/>
          </w:rPr>
        </w:r>
        <w:r w:rsidR="00003B26">
          <w:rPr>
            <w:webHidden/>
          </w:rPr>
          <w:fldChar w:fldCharType="separate"/>
        </w:r>
        <w:r w:rsidR="00003B26">
          <w:rPr>
            <w:webHidden/>
          </w:rPr>
          <w:t>4</w:t>
        </w:r>
        <w:r w:rsidR="00003B26">
          <w:rPr>
            <w:webHidden/>
          </w:rPr>
          <w:fldChar w:fldCharType="end"/>
        </w:r>
      </w:hyperlink>
    </w:p>
    <w:p w:rsidR="00003B26" w:rsidRDefault="003C0140">
      <w:pPr>
        <w:pStyle w:val="TOC2"/>
        <w:tabs>
          <w:tab w:val="left" w:pos="144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62927956" w:history="1">
        <w:r w:rsidR="00003B26" w:rsidRPr="00B372A4">
          <w:rPr>
            <w:rStyle w:val="Hyperlink"/>
          </w:rPr>
          <w:t>2.</w:t>
        </w:r>
        <w:r w:rsidR="00003B2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03B26" w:rsidRPr="00B372A4">
          <w:rPr>
            <w:rStyle w:val="Hyperlink"/>
          </w:rPr>
          <w:t>Acronyms and Abbreviations</w:t>
        </w:r>
        <w:r w:rsidR="00003B26">
          <w:rPr>
            <w:webHidden/>
          </w:rPr>
          <w:tab/>
        </w:r>
        <w:r w:rsidR="00003B26">
          <w:rPr>
            <w:webHidden/>
          </w:rPr>
          <w:fldChar w:fldCharType="begin"/>
        </w:r>
        <w:r w:rsidR="00003B26">
          <w:rPr>
            <w:webHidden/>
          </w:rPr>
          <w:instrText xml:space="preserve"> PAGEREF _Toc462927956 \h </w:instrText>
        </w:r>
        <w:r w:rsidR="00003B26">
          <w:rPr>
            <w:webHidden/>
          </w:rPr>
        </w:r>
        <w:r w:rsidR="00003B26">
          <w:rPr>
            <w:webHidden/>
          </w:rPr>
          <w:fldChar w:fldCharType="separate"/>
        </w:r>
        <w:r w:rsidR="00003B26">
          <w:rPr>
            <w:webHidden/>
          </w:rPr>
          <w:t>4</w:t>
        </w:r>
        <w:r w:rsidR="00003B26">
          <w:rPr>
            <w:webHidden/>
          </w:rPr>
          <w:fldChar w:fldCharType="end"/>
        </w:r>
      </w:hyperlink>
    </w:p>
    <w:p w:rsidR="00003B26" w:rsidRDefault="003C0140">
      <w:pPr>
        <w:pStyle w:val="TOC2"/>
        <w:tabs>
          <w:tab w:val="left" w:pos="144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62927957" w:history="1">
        <w:r w:rsidR="00003B26" w:rsidRPr="00B372A4">
          <w:rPr>
            <w:rStyle w:val="Hyperlink"/>
          </w:rPr>
          <w:t>3.</w:t>
        </w:r>
        <w:r w:rsidR="00003B2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03B26" w:rsidRPr="00B372A4">
          <w:rPr>
            <w:rStyle w:val="Hyperlink"/>
          </w:rPr>
          <w:t>User stories</w:t>
        </w:r>
        <w:r w:rsidR="00003B26">
          <w:rPr>
            <w:webHidden/>
          </w:rPr>
          <w:tab/>
        </w:r>
        <w:r w:rsidR="00003B26">
          <w:rPr>
            <w:webHidden/>
          </w:rPr>
          <w:fldChar w:fldCharType="begin"/>
        </w:r>
        <w:r w:rsidR="00003B26">
          <w:rPr>
            <w:webHidden/>
          </w:rPr>
          <w:instrText xml:space="preserve"> PAGEREF _Toc462927957 \h </w:instrText>
        </w:r>
        <w:r w:rsidR="00003B26">
          <w:rPr>
            <w:webHidden/>
          </w:rPr>
        </w:r>
        <w:r w:rsidR="00003B26">
          <w:rPr>
            <w:webHidden/>
          </w:rPr>
          <w:fldChar w:fldCharType="separate"/>
        </w:r>
        <w:r w:rsidR="00003B26">
          <w:rPr>
            <w:webHidden/>
          </w:rPr>
          <w:t>4</w:t>
        </w:r>
        <w:r w:rsidR="00003B26">
          <w:rPr>
            <w:webHidden/>
          </w:rPr>
          <w:fldChar w:fldCharType="end"/>
        </w:r>
      </w:hyperlink>
    </w:p>
    <w:p w:rsidR="00003B26" w:rsidRDefault="003C0140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62927958" w:history="1">
        <w:r w:rsidR="00003B26" w:rsidRPr="00B372A4">
          <w:rPr>
            <w:rStyle w:val="Hyperlink"/>
            <w:noProof/>
          </w:rPr>
          <w:t>User story 1: Provider Search</w:t>
        </w:r>
        <w:r w:rsidR="00003B26">
          <w:rPr>
            <w:noProof/>
            <w:webHidden/>
          </w:rPr>
          <w:tab/>
        </w:r>
        <w:r w:rsidR="00003B26">
          <w:rPr>
            <w:noProof/>
            <w:webHidden/>
          </w:rPr>
          <w:fldChar w:fldCharType="begin"/>
        </w:r>
        <w:r w:rsidR="00003B26">
          <w:rPr>
            <w:noProof/>
            <w:webHidden/>
          </w:rPr>
          <w:instrText xml:space="preserve"> PAGEREF _Toc462927958 \h </w:instrText>
        </w:r>
        <w:r w:rsidR="00003B26">
          <w:rPr>
            <w:noProof/>
            <w:webHidden/>
          </w:rPr>
        </w:r>
        <w:r w:rsidR="00003B26">
          <w:rPr>
            <w:noProof/>
            <w:webHidden/>
          </w:rPr>
          <w:fldChar w:fldCharType="separate"/>
        </w:r>
        <w:r w:rsidR="00003B26">
          <w:rPr>
            <w:noProof/>
            <w:webHidden/>
          </w:rPr>
          <w:t>4</w:t>
        </w:r>
        <w:r w:rsidR="00003B26">
          <w:rPr>
            <w:noProof/>
            <w:webHidden/>
          </w:rPr>
          <w:fldChar w:fldCharType="end"/>
        </w:r>
      </w:hyperlink>
    </w:p>
    <w:p w:rsidR="00003B26" w:rsidRDefault="003C0140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62927959" w:history="1">
        <w:r w:rsidR="00003B26" w:rsidRPr="00B372A4">
          <w:rPr>
            <w:rStyle w:val="Hyperlink"/>
            <w:noProof/>
          </w:rPr>
          <w:t>Scenario 1: Child care provider search</w:t>
        </w:r>
        <w:r w:rsidR="00003B26">
          <w:rPr>
            <w:noProof/>
            <w:webHidden/>
          </w:rPr>
          <w:tab/>
        </w:r>
        <w:r w:rsidR="00003B26">
          <w:rPr>
            <w:noProof/>
            <w:webHidden/>
          </w:rPr>
          <w:fldChar w:fldCharType="begin"/>
        </w:r>
        <w:r w:rsidR="00003B26">
          <w:rPr>
            <w:noProof/>
            <w:webHidden/>
          </w:rPr>
          <w:instrText xml:space="preserve"> PAGEREF _Toc462927959 \h </w:instrText>
        </w:r>
        <w:r w:rsidR="00003B26">
          <w:rPr>
            <w:noProof/>
            <w:webHidden/>
          </w:rPr>
        </w:r>
        <w:r w:rsidR="00003B26">
          <w:rPr>
            <w:noProof/>
            <w:webHidden/>
          </w:rPr>
          <w:fldChar w:fldCharType="separate"/>
        </w:r>
        <w:r w:rsidR="00003B26">
          <w:rPr>
            <w:noProof/>
            <w:webHidden/>
          </w:rPr>
          <w:t>4</w:t>
        </w:r>
        <w:r w:rsidR="00003B26">
          <w:rPr>
            <w:noProof/>
            <w:webHidden/>
          </w:rPr>
          <w:fldChar w:fldCharType="end"/>
        </w:r>
      </w:hyperlink>
    </w:p>
    <w:p w:rsidR="00003B26" w:rsidRDefault="003C0140">
      <w:pPr>
        <w:pStyle w:val="TOC2"/>
        <w:tabs>
          <w:tab w:val="left" w:pos="144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62927960" w:history="1">
        <w:r w:rsidR="00003B26" w:rsidRPr="00B372A4">
          <w:rPr>
            <w:rStyle w:val="Hyperlink"/>
          </w:rPr>
          <w:t>4.</w:t>
        </w:r>
        <w:r w:rsidR="00003B2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03B26" w:rsidRPr="00B372A4">
          <w:rPr>
            <w:rStyle w:val="Hyperlink"/>
          </w:rPr>
          <w:t>Non Functional Requirement</w:t>
        </w:r>
        <w:r w:rsidR="00003B26">
          <w:rPr>
            <w:webHidden/>
          </w:rPr>
          <w:tab/>
        </w:r>
        <w:r w:rsidR="00003B26">
          <w:rPr>
            <w:webHidden/>
          </w:rPr>
          <w:fldChar w:fldCharType="begin"/>
        </w:r>
        <w:r w:rsidR="00003B26">
          <w:rPr>
            <w:webHidden/>
          </w:rPr>
          <w:instrText xml:space="preserve"> PAGEREF _Toc462927960 \h </w:instrText>
        </w:r>
        <w:r w:rsidR="00003B26">
          <w:rPr>
            <w:webHidden/>
          </w:rPr>
        </w:r>
        <w:r w:rsidR="00003B26">
          <w:rPr>
            <w:webHidden/>
          </w:rPr>
          <w:fldChar w:fldCharType="separate"/>
        </w:r>
        <w:r w:rsidR="00003B26">
          <w:rPr>
            <w:webHidden/>
          </w:rPr>
          <w:t>5</w:t>
        </w:r>
        <w:r w:rsidR="00003B26">
          <w:rPr>
            <w:webHidden/>
          </w:rPr>
          <w:fldChar w:fldCharType="end"/>
        </w:r>
      </w:hyperlink>
    </w:p>
    <w:p w:rsidR="00C40B4D" w:rsidRPr="008B53D6" w:rsidRDefault="00C40B4D" w:rsidP="009E4E1B">
      <w:pPr>
        <w:tabs>
          <w:tab w:val="left" w:pos="851"/>
          <w:tab w:val="left" w:leader="dot" w:pos="9072"/>
        </w:tabs>
        <w:ind w:left="360"/>
        <w:rPr>
          <w:lang w:val="en-CA"/>
        </w:rPr>
        <w:sectPr w:rsidR="00C40B4D" w:rsidRPr="008B53D6" w:rsidSect="00272318">
          <w:headerReference w:type="default" r:id="rId9"/>
          <w:footerReference w:type="default" r:id="rId10"/>
          <w:headerReference w:type="first" r:id="rId11"/>
          <w:type w:val="continuous"/>
          <w:pgSz w:w="12240" w:h="15840" w:code="1"/>
          <w:pgMar w:top="850" w:right="900" w:bottom="850" w:left="1138" w:header="562" w:footer="562" w:gutter="562"/>
          <w:cols w:space="720"/>
          <w:titlePg/>
          <w:docGrid w:linePitch="272"/>
        </w:sectPr>
      </w:pPr>
      <w:r w:rsidRPr="008B53D6">
        <w:rPr>
          <w:noProof/>
          <w:lang w:val="en-CA"/>
        </w:rPr>
        <w:fldChar w:fldCharType="end"/>
      </w:r>
    </w:p>
    <w:p w:rsidR="003C1E90" w:rsidRPr="008B53D6" w:rsidRDefault="000B2953" w:rsidP="00272318">
      <w:pPr>
        <w:pStyle w:val="Heading2"/>
      </w:pPr>
      <w:bookmarkStart w:id="3" w:name="_Toc462927955"/>
      <w:bookmarkEnd w:id="0"/>
      <w:r w:rsidRPr="008B53D6">
        <w:lastRenderedPageBreak/>
        <w:t>Objective</w:t>
      </w:r>
      <w:bookmarkEnd w:id="3"/>
    </w:p>
    <w:p w:rsidR="003C1E90" w:rsidRPr="008B53D6" w:rsidRDefault="00602E19" w:rsidP="0042701B">
      <w:pPr>
        <w:ind w:left="360"/>
        <w:rPr>
          <w:lang w:val="en-CA"/>
        </w:rPr>
      </w:pPr>
      <w:r>
        <w:rPr>
          <w:lang w:val="en-CA"/>
        </w:rPr>
        <w:t xml:space="preserve">This document describes the facility for the </w:t>
      </w:r>
      <w:r w:rsidR="00957315">
        <w:rPr>
          <w:lang w:val="en-CA"/>
        </w:rPr>
        <w:t xml:space="preserve">MDHS </w:t>
      </w:r>
      <w:r>
        <w:rPr>
          <w:lang w:val="en-CA"/>
        </w:rPr>
        <w:t xml:space="preserve">system user to be able to </w:t>
      </w:r>
      <w:r w:rsidR="0042701B">
        <w:rPr>
          <w:lang w:val="en-CA"/>
        </w:rPr>
        <w:t>search for the child care providers available in the database.</w:t>
      </w:r>
    </w:p>
    <w:p w:rsidR="00707476" w:rsidRPr="008B53D6" w:rsidRDefault="0005234E" w:rsidP="00272318">
      <w:pPr>
        <w:pStyle w:val="Heading2"/>
      </w:pPr>
      <w:bookmarkStart w:id="4" w:name="_Toc462927956"/>
      <w:r w:rsidRPr="008B53D6">
        <w:t xml:space="preserve">Acronyms and </w:t>
      </w:r>
      <w:r w:rsidR="00DA046B" w:rsidRPr="008B53D6">
        <w:t>Abbreviations</w:t>
      </w:r>
      <w:bookmarkEnd w:id="4"/>
    </w:p>
    <w:p w:rsidR="0005234E" w:rsidRPr="008B53D6" w:rsidRDefault="0005234E" w:rsidP="0060140D">
      <w:pPr>
        <w:pStyle w:val="ebu-Normal"/>
        <w:rPr>
          <w:rFonts w:cs="Arial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</w:tblPr>
      <w:tblGrid>
        <w:gridCol w:w="1372"/>
        <w:gridCol w:w="7037"/>
      </w:tblGrid>
      <w:tr w:rsidR="0005234E" w:rsidRPr="008B53D6" w:rsidTr="00215981">
        <w:trPr>
          <w:trHeight w:val="281"/>
          <w:jc w:val="center"/>
        </w:trPr>
        <w:tc>
          <w:tcPr>
            <w:tcW w:w="1372" w:type="dxa"/>
            <w:shd w:val="clear" w:color="auto" w:fill="BFBFBF"/>
            <w:vAlign w:val="center"/>
          </w:tcPr>
          <w:p w:rsidR="0005234E" w:rsidRPr="008B53D6" w:rsidRDefault="0005234E" w:rsidP="00F033CA">
            <w:pPr>
              <w:jc w:val="left"/>
              <w:rPr>
                <w:b/>
                <w:bCs/>
              </w:rPr>
            </w:pPr>
            <w:r w:rsidRPr="008B53D6">
              <w:rPr>
                <w:b/>
                <w:bCs/>
              </w:rPr>
              <w:t>Term</w:t>
            </w:r>
          </w:p>
        </w:tc>
        <w:tc>
          <w:tcPr>
            <w:tcW w:w="7037" w:type="dxa"/>
            <w:shd w:val="clear" w:color="auto" w:fill="BFBFBF"/>
            <w:vAlign w:val="center"/>
          </w:tcPr>
          <w:p w:rsidR="0005234E" w:rsidRPr="008B53D6" w:rsidRDefault="0005234E" w:rsidP="00F033CA">
            <w:pPr>
              <w:jc w:val="left"/>
              <w:rPr>
                <w:b/>
                <w:bCs/>
              </w:rPr>
            </w:pPr>
            <w:r w:rsidRPr="008B53D6">
              <w:rPr>
                <w:b/>
                <w:bCs/>
              </w:rPr>
              <w:t>Definition</w:t>
            </w:r>
          </w:p>
        </w:tc>
      </w:tr>
      <w:tr w:rsidR="0005234E" w:rsidRPr="008B53D6" w:rsidTr="00215981">
        <w:trPr>
          <w:trHeight w:val="281"/>
          <w:jc w:val="center"/>
        </w:trPr>
        <w:tc>
          <w:tcPr>
            <w:tcW w:w="1372" w:type="dxa"/>
            <w:vAlign w:val="center"/>
          </w:tcPr>
          <w:p w:rsidR="0005234E" w:rsidRPr="008B53D6" w:rsidRDefault="004B7A18" w:rsidP="001F0B76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MDHS</w:t>
            </w:r>
          </w:p>
        </w:tc>
        <w:tc>
          <w:tcPr>
            <w:tcW w:w="7037" w:type="dxa"/>
            <w:vAlign w:val="center"/>
          </w:tcPr>
          <w:p w:rsidR="0005234E" w:rsidRPr="008B53D6" w:rsidRDefault="004B7A18" w:rsidP="001629EA">
            <w:pPr>
              <w:jc w:val="left"/>
              <w:rPr>
                <w:snapToGrid w:val="0"/>
                <w:szCs w:val="18"/>
              </w:rPr>
            </w:pPr>
            <w:r w:rsidRPr="004B7A18">
              <w:rPr>
                <w:snapToGrid w:val="0"/>
                <w:szCs w:val="18"/>
              </w:rPr>
              <w:t>Mississippi</w:t>
            </w:r>
            <w:r>
              <w:rPr>
                <w:snapToGrid w:val="0"/>
                <w:szCs w:val="18"/>
              </w:rPr>
              <w:t xml:space="preserve"> Department of Human Services</w:t>
            </w:r>
          </w:p>
        </w:tc>
      </w:tr>
    </w:tbl>
    <w:p w:rsidR="00012CA9" w:rsidRPr="008B53D6" w:rsidRDefault="00012CA9" w:rsidP="00E86E0C">
      <w:pPr>
        <w:rPr>
          <w:szCs w:val="20"/>
        </w:rPr>
      </w:pPr>
    </w:p>
    <w:p w:rsidR="00331B31" w:rsidRPr="008B53D6" w:rsidRDefault="00331B31" w:rsidP="00272318">
      <w:pPr>
        <w:pStyle w:val="Heading2"/>
        <w:rPr>
          <w:szCs w:val="20"/>
        </w:rPr>
      </w:pPr>
      <w:bookmarkStart w:id="5" w:name="_Toc462927957"/>
      <w:r w:rsidRPr="008B53D6">
        <w:t>User stories</w:t>
      </w:r>
      <w:bookmarkEnd w:id="5"/>
    </w:p>
    <w:p w:rsidR="004F44CD" w:rsidRPr="008B53D6" w:rsidRDefault="007C2939" w:rsidP="007C2939">
      <w:pPr>
        <w:pStyle w:val="Heading3"/>
      </w:pPr>
      <w:r w:rsidRPr="008B53D6">
        <w:tab/>
      </w:r>
      <w:r w:rsidR="00A56743" w:rsidRPr="008B53D6">
        <w:tab/>
      </w:r>
      <w:bookmarkStart w:id="6" w:name="_Toc462927958"/>
      <w:r w:rsidR="0027726C" w:rsidRPr="008B53D6">
        <w:t>User story 1</w:t>
      </w:r>
      <w:r w:rsidR="004C4544">
        <w:t xml:space="preserve">: </w:t>
      </w:r>
      <w:r w:rsidR="00AE66B8">
        <w:t>Provider Search</w:t>
      </w:r>
      <w:bookmarkEnd w:id="6"/>
    </w:p>
    <w:tbl>
      <w:tblPr>
        <w:tblpPr w:leftFromText="180" w:rightFromText="180" w:vertAnchor="text" w:horzAnchor="margin" w:tblpXSpec="right" w:tblpY="5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858"/>
      </w:tblGrid>
      <w:tr w:rsidR="0027726C" w:rsidRPr="008B53D6" w:rsidTr="00CB4DC7">
        <w:tc>
          <w:tcPr>
            <w:tcW w:w="1384" w:type="dxa"/>
            <w:shd w:val="clear" w:color="auto" w:fill="auto"/>
          </w:tcPr>
          <w:p w:rsidR="0027726C" w:rsidRPr="008B53D6" w:rsidRDefault="0027726C" w:rsidP="00CB4DC7">
            <w:pPr>
              <w:spacing w:after="120"/>
              <w:rPr>
                <w:b/>
              </w:rPr>
            </w:pPr>
            <w:r w:rsidRPr="008B53D6">
              <w:rPr>
                <w:b/>
              </w:rPr>
              <w:t>As a</w:t>
            </w:r>
          </w:p>
        </w:tc>
        <w:tc>
          <w:tcPr>
            <w:tcW w:w="7858" w:type="dxa"/>
            <w:shd w:val="clear" w:color="auto" w:fill="auto"/>
            <w:vAlign w:val="center"/>
          </w:tcPr>
          <w:p w:rsidR="0027726C" w:rsidRPr="008B53D6" w:rsidRDefault="004B7A18" w:rsidP="004B7A18">
            <w:pPr>
              <w:spacing w:after="120"/>
            </w:pPr>
            <w:r w:rsidRPr="004B7A18">
              <w:t>Caseworker</w:t>
            </w:r>
            <w:r>
              <w:t xml:space="preserve"> </w:t>
            </w:r>
            <w:r w:rsidRPr="004B7A18">
              <w:t>or parent</w:t>
            </w:r>
          </w:p>
        </w:tc>
      </w:tr>
      <w:tr w:rsidR="0027726C" w:rsidRPr="008B53D6" w:rsidTr="00CB4DC7">
        <w:tc>
          <w:tcPr>
            <w:tcW w:w="1384" w:type="dxa"/>
            <w:shd w:val="clear" w:color="auto" w:fill="auto"/>
          </w:tcPr>
          <w:p w:rsidR="0027726C" w:rsidRPr="008B53D6" w:rsidRDefault="0027726C" w:rsidP="00CB4DC7">
            <w:pPr>
              <w:spacing w:after="120"/>
              <w:rPr>
                <w:b/>
              </w:rPr>
            </w:pPr>
            <w:r w:rsidRPr="008B53D6">
              <w:rPr>
                <w:b/>
              </w:rPr>
              <w:t>I want</w:t>
            </w:r>
          </w:p>
        </w:tc>
        <w:tc>
          <w:tcPr>
            <w:tcW w:w="7858" w:type="dxa"/>
            <w:shd w:val="clear" w:color="auto" w:fill="auto"/>
            <w:vAlign w:val="center"/>
          </w:tcPr>
          <w:p w:rsidR="0027726C" w:rsidRPr="008B53D6" w:rsidRDefault="004B7A18" w:rsidP="004B7A18">
            <w:pPr>
              <w:spacing w:after="120"/>
            </w:pPr>
            <w:r w:rsidRPr="004B7A18">
              <w:t>To</w:t>
            </w:r>
            <w:r>
              <w:t xml:space="preserve"> </w:t>
            </w:r>
            <w:r w:rsidRPr="004B7A18">
              <w:t>search for child care providers in my vicinity</w:t>
            </w:r>
          </w:p>
        </w:tc>
      </w:tr>
      <w:tr w:rsidR="0027726C" w:rsidRPr="008B53D6" w:rsidTr="00CB4DC7">
        <w:tc>
          <w:tcPr>
            <w:tcW w:w="1384" w:type="dxa"/>
            <w:shd w:val="clear" w:color="auto" w:fill="auto"/>
          </w:tcPr>
          <w:p w:rsidR="0027726C" w:rsidRPr="008B53D6" w:rsidRDefault="0027726C" w:rsidP="00CB4DC7">
            <w:pPr>
              <w:spacing w:after="120"/>
              <w:rPr>
                <w:b/>
              </w:rPr>
            </w:pPr>
            <w:r w:rsidRPr="008B53D6">
              <w:rPr>
                <w:b/>
              </w:rPr>
              <w:t>So that</w:t>
            </w:r>
          </w:p>
        </w:tc>
        <w:tc>
          <w:tcPr>
            <w:tcW w:w="7858" w:type="dxa"/>
            <w:shd w:val="clear" w:color="auto" w:fill="auto"/>
            <w:vAlign w:val="center"/>
          </w:tcPr>
          <w:p w:rsidR="0027726C" w:rsidRPr="008B53D6" w:rsidRDefault="004B7A18" w:rsidP="00CB4DC7">
            <w:pPr>
              <w:spacing w:after="120"/>
            </w:pPr>
            <w:r w:rsidRPr="004B7A18">
              <w:t>I can choose the best provider for a child</w:t>
            </w:r>
          </w:p>
        </w:tc>
      </w:tr>
    </w:tbl>
    <w:p w:rsidR="007C2939" w:rsidRDefault="007C2939" w:rsidP="0027726C">
      <w:pPr>
        <w:tabs>
          <w:tab w:val="left" w:pos="1140"/>
        </w:tabs>
      </w:pPr>
    </w:p>
    <w:p w:rsidR="005B6407" w:rsidRPr="008B53D6" w:rsidRDefault="005B6407" w:rsidP="0027726C">
      <w:pPr>
        <w:tabs>
          <w:tab w:val="left" w:pos="1140"/>
        </w:tabs>
      </w:pPr>
    </w:p>
    <w:p w:rsidR="00D00D3E" w:rsidRPr="008B53D6" w:rsidRDefault="00D00D3E" w:rsidP="0027726C">
      <w:pPr>
        <w:tabs>
          <w:tab w:val="left" w:pos="1140"/>
        </w:tabs>
      </w:pPr>
    </w:p>
    <w:p w:rsidR="007C2939" w:rsidRPr="008B53D6" w:rsidRDefault="004D2C3A" w:rsidP="0027726C">
      <w:pPr>
        <w:tabs>
          <w:tab w:val="left" w:pos="1140"/>
        </w:tabs>
      </w:pPr>
      <w:r>
        <w:tab/>
      </w:r>
    </w:p>
    <w:p w:rsidR="007C2939" w:rsidRPr="008B53D6" w:rsidRDefault="007C2939" w:rsidP="00B5693B">
      <w:r w:rsidRPr="008B53D6">
        <w:t>Acceptance Criteria Presented as Scenarios:</w:t>
      </w:r>
    </w:p>
    <w:p w:rsidR="007C2939" w:rsidRPr="008B53D6" w:rsidRDefault="007C2939" w:rsidP="0027726C">
      <w:pPr>
        <w:tabs>
          <w:tab w:val="left" w:pos="1140"/>
        </w:tabs>
        <w:rPr>
          <w:b/>
        </w:rPr>
      </w:pPr>
    </w:p>
    <w:p w:rsidR="0027726C" w:rsidRPr="008B53D6" w:rsidRDefault="0027726C" w:rsidP="009710FF">
      <w:pPr>
        <w:pStyle w:val="Heading3"/>
      </w:pPr>
      <w:bookmarkStart w:id="7" w:name="_Toc462927959"/>
      <w:r w:rsidRPr="008B53D6">
        <w:t>Scenario 1:</w:t>
      </w:r>
      <w:r w:rsidR="001F6076">
        <w:t xml:space="preserve"> </w:t>
      </w:r>
      <w:r w:rsidR="00DA63D6">
        <w:t>Child care provider search</w:t>
      </w:r>
      <w:bookmarkEnd w:id="7"/>
      <w:r w:rsidR="008229AC">
        <w:tab/>
      </w:r>
      <w:r w:rsidR="008229AC">
        <w:tab/>
      </w:r>
    </w:p>
    <w:p w:rsidR="007C2939" w:rsidRPr="008B53D6" w:rsidRDefault="007C2939" w:rsidP="0027726C">
      <w:pPr>
        <w:tabs>
          <w:tab w:val="left" w:pos="1140"/>
        </w:tabs>
      </w:pPr>
    </w:p>
    <w:tbl>
      <w:tblPr>
        <w:tblW w:w="8262" w:type="dxa"/>
        <w:tblInd w:w="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7132"/>
      </w:tblGrid>
      <w:tr w:rsidR="0027726C" w:rsidRPr="008B53D6" w:rsidTr="00CB4DC7">
        <w:trPr>
          <w:trHeight w:val="366"/>
        </w:trPr>
        <w:tc>
          <w:tcPr>
            <w:tcW w:w="1130" w:type="dxa"/>
            <w:shd w:val="clear" w:color="auto" w:fill="auto"/>
            <w:vAlign w:val="bottom"/>
          </w:tcPr>
          <w:p w:rsidR="0027726C" w:rsidRPr="008B53D6" w:rsidRDefault="00525F65" w:rsidP="00CB4DC7">
            <w:pPr>
              <w:tabs>
                <w:tab w:val="left" w:pos="1140"/>
              </w:tabs>
              <w:spacing w:after="120"/>
              <w:jc w:val="left"/>
              <w:rPr>
                <w:b/>
              </w:rPr>
            </w:pPr>
            <w:r w:rsidRPr="008B53D6">
              <w:rPr>
                <w:b/>
              </w:rPr>
              <w:t>Given</w:t>
            </w:r>
          </w:p>
        </w:tc>
        <w:tc>
          <w:tcPr>
            <w:tcW w:w="7132" w:type="dxa"/>
            <w:shd w:val="clear" w:color="auto" w:fill="auto"/>
          </w:tcPr>
          <w:p w:rsidR="0027726C" w:rsidRPr="008B53D6" w:rsidRDefault="0027726C" w:rsidP="004D2C3A">
            <w:pPr>
              <w:tabs>
                <w:tab w:val="left" w:pos="1140"/>
              </w:tabs>
              <w:spacing w:after="120"/>
            </w:pPr>
            <w:r w:rsidRPr="008B53D6">
              <w:t xml:space="preserve"> </w:t>
            </w:r>
            <w:r w:rsidR="008229AC">
              <w:t xml:space="preserve">The </w:t>
            </w:r>
            <w:r w:rsidR="004D2C3A">
              <w:t xml:space="preserve">caseworker or citizen(parent) is logged in to the system </w:t>
            </w:r>
          </w:p>
        </w:tc>
      </w:tr>
      <w:tr w:rsidR="0027726C" w:rsidRPr="008B53D6" w:rsidTr="00CB4DC7">
        <w:trPr>
          <w:trHeight w:val="353"/>
        </w:trPr>
        <w:tc>
          <w:tcPr>
            <w:tcW w:w="1130" w:type="dxa"/>
            <w:shd w:val="clear" w:color="auto" w:fill="auto"/>
            <w:vAlign w:val="bottom"/>
          </w:tcPr>
          <w:p w:rsidR="0027726C" w:rsidRPr="008B53D6" w:rsidRDefault="0027726C" w:rsidP="00CB4DC7">
            <w:pPr>
              <w:tabs>
                <w:tab w:val="left" w:pos="1140"/>
              </w:tabs>
              <w:spacing w:after="120"/>
              <w:jc w:val="left"/>
              <w:rPr>
                <w:b/>
              </w:rPr>
            </w:pPr>
            <w:r w:rsidRPr="008B53D6">
              <w:rPr>
                <w:b/>
              </w:rPr>
              <w:t xml:space="preserve">When </w:t>
            </w:r>
          </w:p>
        </w:tc>
        <w:tc>
          <w:tcPr>
            <w:tcW w:w="7132" w:type="dxa"/>
            <w:shd w:val="clear" w:color="auto" w:fill="auto"/>
          </w:tcPr>
          <w:p w:rsidR="0027726C" w:rsidRPr="008B53D6" w:rsidRDefault="008229AC" w:rsidP="004D2C3A">
            <w:pPr>
              <w:tabs>
                <w:tab w:val="left" w:pos="1140"/>
              </w:tabs>
              <w:spacing w:after="120"/>
            </w:pPr>
            <w:r>
              <w:t xml:space="preserve">The </w:t>
            </w:r>
            <w:r w:rsidR="004D2C3A">
              <w:t xml:space="preserve">caseworker or citizen(parent) wants </w:t>
            </w:r>
            <w:r w:rsidR="00DA63D6">
              <w:t>to</w:t>
            </w:r>
            <w:r w:rsidR="004D2C3A">
              <w:t xml:space="preserve"> search for appropriate </w:t>
            </w:r>
            <w:r w:rsidR="00DA63D6">
              <w:t xml:space="preserve">child care </w:t>
            </w:r>
            <w:r w:rsidR="004D2C3A">
              <w:t>provider for the child</w:t>
            </w:r>
          </w:p>
        </w:tc>
      </w:tr>
      <w:tr w:rsidR="0027726C" w:rsidRPr="008B53D6" w:rsidTr="00CB4DC7">
        <w:trPr>
          <w:trHeight w:val="366"/>
        </w:trPr>
        <w:tc>
          <w:tcPr>
            <w:tcW w:w="1130" w:type="dxa"/>
            <w:shd w:val="clear" w:color="auto" w:fill="auto"/>
            <w:vAlign w:val="bottom"/>
          </w:tcPr>
          <w:p w:rsidR="0027726C" w:rsidRPr="008B53D6" w:rsidRDefault="008229AC" w:rsidP="00CB4DC7">
            <w:pPr>
              <w:tabs>
                <w:tab w:val="left" w:pos="1140"/>
              </w:tabs>
              <w:spacing w:after="120"/>
              <w:jc w:val="left"/>
              <w:rPr>
                <w:b/>
              </w:rPr>
            </w:pPr>
            <w:r>
              <w:rPr>
                <w:b/>
              </w:rPr>
              <w:t>Then</w:t>
            </w:r>
          </w:p>
        </w:tc>
        <w:tc>
          <w:tcPr>
            <w:tcW w:w="7132" w:type="dxa"/>
            <w:shd w:val="clear" w:color="auto" w:fill="auto"/>
          </w:tcPr>
          <w:p w:rsidR="0027726C" w:rsidRPr="008B53D6" w:rsidRDefault="008229AC" w:rsidP="004D2C3A">
            <w:pPr>
              <w:tabs>
                <w:tab w:val="left" w:pos="1140"/>
              </w:tabs>
              <w:spacing w:after="120"/>
            </w:pPr>
            <w:r>
              <w:t xml:space="preserve">The system shall have a facility for the user to </w:t>
            </w:r>
            <w:r w:rsidR="004D2C3A">
              <w:t xml:space="preserve">search for the </w:t>
            </w:r>
            <w:r w:rsidR="00DA63D6">
              <w:t xml:space="preserve">child care </w:t>
            </w:r>
            <w:r w:rsidR="004D2C3A">
              <w:t>provider</w:t>
            </w:r>
          </w:p>
        </w:tc>
      </w:tr>
      <w:tr w:rsidR="004D2C3A" w:rsidRPr="008B53D6" w:rsidTr="00CB4DC7">
        <w:trPr>
          <w:trHeight w:val="366"/>
        </w:trPr>
        <w:tc>
          <w:tcPr>
            <w:tcW w:w="1130" w:type="dxa"/>
            <w:shd w:val="clear" w:color="auto" w:fill="auto"/>
            <w:vAlign w:val="bottom"/>
          </w:tcPr>
          <w:p w:rsidR="004D2C3A" w:rsidRDefault="004D2C3A" w:rsidP="00CB4DC7">
            <w:pPr>
              <w:tabs>
                <w:tab w:val="left" w:pos="1140"/>
              </w:tabs>
              <w:spacing w:after="120"/>
              <w:jc w:val="left"/>
              <w:rPr>
                <w:b/>
              </w:rPr>
            </w:pPr>
            <w:r>
              <w:rPr>
                <w:b/>
              </w:rPr>
              <w:t xml:space="preserve">-And </w:t>
            </w:r>
          </w:p>
        </w:tc>
        <w:tc>
          <w:tcPr>
            <w:tcW w:w="7132" w:type="dxa"/>
            <w:shd w:val="clear" w:color="auto" w:fill="auto"/>
          </w:tcPr>
          <w:p w:rsidR="004D2C3A" w:rsidRDefault="004D2C3A" w:rsidP="004D2C3A">
            <w:pPr>
              <w:tabs>
                <w:tab w:val="left" w:pos="1140"/>
              </w:tabs>
              <w:spacing w:after="120"/>
            </w:pPr>
            <w:r>
              <w:t xml:space="preserve">The user shall be able to use </w:t>
            </w:r>
            <w:r w:rsidR="00784794">
              <w:t xml:space="preserve">single or </w:t>
            </w:r>
            <w:r>
              <w:t xml:space="preserve">multiple search criteria </w:t>
            </w:r>
          </w:p>
        </w:tc>
      </w:tr>
    </w:tbl>
    <w:p w:rsidR="0027726C" w:rsidRPr="008B53D6" w:rsidRDefault="0027726C" w:rsidP="0027726C">
      <w:pPr>
        <w:tabs>
          <w:tab w:val="left" w:pos="1140"/>
        </w:tabs>
      </w:pPr>
      <w:r w:rsidRPr="008B53D6">
        <w:tab/>
      </w:r>
    </w:p>
    <w:p w:rsidR="0075574F" w:rsidRPr="008B53D6" w:rsidRDefault="00B2185F" w:rsidP="00392AB0">
      <w:pPr>
        <w:rPr>
          <w:b/>
        </w:rPr>
      </w:pPr>
      <w:r w:rsidRPr="008B53D6">
        <w:rPr>
          <w:b/>
        </w:rPr>
        <w:t>Scenario Details</w:t>
      </w:r>
    </w:p>
    <w:p w:rsidR="0027726C" w:rsidRPr="008B53D6" w:rsidRDefault="0027726C" w:rsidP="0027726C">
      <w:pPr>
        <w:tabs>
          <w:tab w:val="left" w:pos="1140"/>
        </w:tabs>
      </w:pPr>
    </w:p>
    <w:p w:rsidR="00DA63D6" w:rsidRDefault="00DA63D6" w:rsidP="0027726C">
      <w:pPr>
        <w:tabs>
          <w:tab w:val="left" w:pos="1140"/>
        </w:tabs>
      </w:pPr>
      <w:r>
        <w:t>It is required that the system shall have a facility for the caseworker or the parent to search for the appropriate care provider for the child.</w:t>
      </w:r>
    </w:p>
    <w:p w:rsidR="00DA63D6" w:rsidRDefault="00DA63D6" w:rsidP="0027726C">
      <w:pPr>
        <w:tabs>
          <w:tab w:val="left" w:pos="1140"/>
        </w:tabs>
      </w:pPr>
      <w:r>
        <w:t>It is also required that the caseworker or the parent shall be able to apply certain search criteria.</w:t>
      </w:r>
    </w:p>
    <w:p w:rsidR="00DA63D6" w:rsidRDefault="00DA63D6" w:rsidP="0027726C">
      <w:pPr>
        <w:tabs>
          <w:tab w:val="left" w:pos="1140"/>
        </w:tabs>
      </w:pPr>
    </w:p>
    <w:p w:rsidR="00DA63D6" w:rsidRDefault="00DA63D6" w:rsidP="0027726C">
      <w:pPr>
        <w:tabs>
          <w:tab w:val="left" w:pos="1140"/>
        </w:tabs>
      </w:pPr>
      <w:r>
        <w:t xml:space="preserve">The provider can be searched based on following </w:t>
      </w:r>
      <w:r w:rsidR="003F3184">
        <w:t>para</w:t>
      </w:r>
      <w:r>
        <w:t>-</w:t>
      </w:r>
    </w:p>
    <w:p w:rsidR="00DA63D6" w:rsidRDefault="00DA63D6" w:rsidP="00DA63D6">
      <w:pPr>
        <w:pStyle w:val="ListParagraph"/>
        <w:numPr>
          <w:ilvl w:val="0"/>
          <w:numId w:val="47"/>
        </w:numPr>
        <w:tabs>
          <w:tab w:val="left" w:pos="1140"/>
        </w:tabs>
      </w:pPr>
      <w:r>
        <w:t>Provider Name</w:t>
      </w:r>
    </w:p>
    <w:p w:rsidR="00DA63D6" w:rsidRDefault="00DA63D6" w:rsidP="00DA63D6">
      <w:pPr>
        <w:pStyle w:val="ListParagraph"/>
        <w:numPr>
          <w:ilvl w:val="0"/>
          <w:numId w:val="47"/>
        </w:numPr>
        <w:tabs>
          <w:tab w:val="left" w:pos="1140"/>
        </w:tabs>
      </w:pPr>
      <w:r>
        <w:t>Provider type</w:t>
      </w:r>
    </w:p>
    <w:p w:rsidR="00DA63D6" w:rsidRDefault="00DA63D6" w:rsidP="00DA63D6">
      <w:pPr>
        <w:pStyle w:val="ListParagraph"/>
        <w:numPr>
          <w:ilvl w:val="0"/>
          <w:numId w:val="47"/>
        </w:numPr>
        <w:tabs>
          <w:tab w:val="left" w:pos="1140"/>
        </w:tabs>
      </w:pPr>
      <w:r>
        <w:t>City</w:t>
      </w:r>
    </w:p>
    <w:p w:rsidR="00DA63D6" w:rsidRDefault="00DA63D6" w:rsidP="00DA63D6">
      <w:pPr>
        <w:pStyle w:val="ListParagraph"/>
        <w:numPr>
          <w:ilvl w:val="0"/>
          <w:numId w:val="47"/>
        </w:numPr>
        <w:tabs>
          <w:tab w:val="left" w:pos="1140"/>
        </w:tabs>
      </w:pPr>
      <w:r>
        <w:t>County</w:t>
      </w:r>
    </w:p>
    <w:p w:rsidR="00DA63D6" w:rsidRDefault="00DA63D6" w:rsidP="00DA63D6">
      <w:pPr>
        <w:pStyle w:val="ListParagraph"/>
        <w:numPr>
          <w:ilvl w:val="0"/>
          <w:numId w:val="47"/>
        </w:numPr>
        <w:tabs>
          <w:tab w:val="left" w:pos="1140"/>
        </w:tabs>
      </w:pPr>
      <w:r>
        <w:t xml:space="preserve">Quality star rating </w:t>
      </w:r>
    </w:p>
    <w:p w:rsidR="00DA63D6" w:rsidRDefault="00DA63D6" w:rsidP="0027726C">
      <w:pPr>
        <w:tabs>
          <w:tab w:val="left" w:pos="1140"/>
        </w:tabs>
      </w:pPr>
    </w:p>
    <w:p w:rsidR="00DA63D6" w:rsidRDefault="00DA63D6" w:rsidP="0027726C">
      <w:pPr>
        <w:tabs>
          <w:tab w:val="left" w:pos="1140"/>
        </w:tabs>
      </w:pPr>
      <w:r>
        <w:t>The user can enter on or more criteria and perform search using “</w:t>
      </w:r>
      <w:r w:rsidRPr="00884FB4">
        <w:rPr>
          <w:b/>
        </w:rPr>
        <w:t>Search</w:t>
      </w:r>
      <w:r>
        <w:t>” button</w:t>
      </w:r>
    </w:p>
    <w:p w:rsidR="00DA63D6" w:rsidRDefault="00DA63D6" w:rsidP="0027726C">
      <w:pPr>
        <w:tabs>
          <w:tab w:val="left" w:pos="1140"/>
        </w:tabs>
      </w:pPr>
      <w:r>
        <w:t>The user can click “</w:t>
      </w:r>
      <w:r w:rsidRPr="00884FB4">
        <w:rPr>
          <w:b/>
        </w:rPr>
        <w:t>Reset</w:t>
      </w:r>
      <w:r>
        <w:t>” button to reset the search fields.</w:t>
      </w:r>
    </w:p>
    <w:p w:rsidR="00DA63D6" w:rsidRDefault="00DA63D6" w:rsidP="0027726C">
      <w:pPr>
        <w:tabs>
          <w:tab w:val="left" w:pos="1140"/>
        </w:tabs>
      </w:pPr>
    </w:p>
    <w:p w:rsidR="00884FB4" w:rsidRDefault="00884FB4" w:rsidP="0027726C">
      <w:pPr>
        <w:tabs>
          <w:tab w:val="left" w:pos="1140"/>
        </w:tabs>
      </w:pPr>
    </w:p>
    <w:p w:rsidR="00884FB4" w:rsidRDefault="00884FB4" w:rsidP="0027726C">
      <w:pPr>
        <w:tabs>
          <w:tab w:val="left" w:pos="1140"/>
        </w:tabs>
      </w:pPr>
      <w:r>
        <w:t>Messages:</w:t>
      </w:r>
    </w:p>
    <w:p w:rsidR="00DA63D6" w:rsidRDefault="00DA63D6" w:rsidP="00884FB4">
      <w:pPr>
        <w:pStyle w:val="ListParagraph"/>
        <w:numPr>
          <w:ilvl w:val="0"/>
          <w:numId w:val="48"/>
        </w:numPr>
        <w:tabs>
          <w:tab w:val="left" w:pos="1140"/>
        </w:tabs>
      </w:pPr>
      <w:r>
        <w:t xml:space="preserve">When the user clicks on “Search” without entering at least one search criteria, the system shall </w:t>
      </w:r>
      <w:r w:rsidR="00D45213">
        <w:t>display</w:t>
      </w:r>
      <w:r>
        <w:t xml:space="preserve"> a warning message “</w:t>
      </w:r>
      <w:r w:rsidRPr="00884FB4">
        <w:rPr>
          <w:b/>
        </w:rPr>
        <w:t>Select at least one search criteria</w:t>
      </w:r>
      <w:r>
        <w:t>”</w:t>
      </w:r>
    </w:p>
    <w:p w:rsidR="00DA63D6" w:rsidRDefault="00DA63D6" w:rsidP="0027726C">
      <w:pPr>
        <w:tabs>
          <w:tab w:val="left" w:pos="1140"/>
        </w:tabs>
      </w:pPr>
    </w:p>
    <w:p w:rsidR="00DA63D6" w:rsidRDefault="0074462F" w:rsidP="0027726C">
      <w:pPr>
        <w:tabs>
          <w:tab w:val="left" w:pos="1140"/>
        </w:tabs>
      </w:pPr>
      <w:r>
        <w:t>The data set (with definition) to be used for search parameters are detailed at:-</w:t>
      </w:r>
    </w:p>
    <w:p w:rsidR="0074462F" w:rsidRDefault="0074462F" w:rsidP="0027726C">
      <w:pPr>
        <w:tabs>
          <w:tab w:val="left" w:pos="1140"/>
        </w:tabs>
      </w:pPr>
      <w:hyperlink r:id="rId12" w:history="1">
        <w:r w:rsidRPr="00E05D66">
          <w:rPr>
            <w:rStyle w:val="Hyperlink"/>
          </w:rPr>
          <w:t>https://app.smartsheet.com/b/publish?EQBCT=7c93b5eee3014eddba002054da5a69fd</w:t>
        </w:r>
      </w:hyperlink>
    </w:p>
    <w:p w:rsidR="0074462F" w:rsidRDefault="0074462F" w:rsidP="0027726C">
      <w:pPr>
        <w:tabs>
          <w:tab w:val="left" w:pos="1140"/>
        </w:tabs>
      </w:pPr>
    </w:p>
    <w:p w:rsidR="0074462F" w:rsidRDefault="0074462F" w:rsidP="0027726C">
      <w:pPr>
        <w:tabs>
          <w:tab w:val="left" w:pos="1140"/>
        </w:tabs>
      </w:pPr>
    </w:p>
    <w:p w:rsidR="0074462F" w:rsidRDefault="0074462F" w:rsidP="0027726C">
      <w:pPr>
        <w:tabs>
          <w:tab w:val="left" w:pos="1140"/>
        </w:tabs>
      </w:pPr>
    </w:p>
    <w:p w:rsidR="00DA63D6" w:rsidRDefault="00DA63D6" w:rsidP="0027726C">
      <w:pPr>
        <w:tabs>
          <w:tab w:val="left" w:pos="1140"/>
        </w:tabs>
      </w:pPr>
    </w:p>
    <w:p w:rsidR="006C31CA" w:rsidRPr="008B53D6" w:rsidRDefault="00E73D09" w:rsidP="00272318">
      <w:pPr>
        <w:pStyle w:val="Heading2"/>
      </w:pPr>
      <w:bookmarkStart w:id="8" w:name="_Toc462927960"/>
      <w:r w:rsidRPr="008B53D6">
        <w:t>Non Functional Requirement</w:t>
      </w:r>
      <w:bookmarkStart w:id="9" w:name="_Asset_class"/>
      <w:bookmarkStart w:id="10" w:name="_Create_manual_collection"/>
      <w:bookmarkEnd w:id="8"/>
      <w:bookmarkEnd w:id="9"/>
      <w:bookmarkEnd w:id="10"/>
    </w:p>
    <w:p w:rsidR="006C31CA" w:rsidRDefault="00003B26" w:rsidP="00F964FA">
      <w:pPr>
        <w:rPr>
          <w:b/>
          <w:sz w:val="24"/>
        </w:rPr>
      </w:pPr>
      <w:r>
        <w:rPr>
          <w:b/>
          <w:sz w:val="24"/>
        </w:rPr>
        <w:t>NA</w:t>
      </w:r>
    </w:p>
    <w:p w:rsidR="00F964FA" w:rsidRPr="008B53D6" w:rsidRDefault="00F964FA" w:rsidP="00F964FA">
      <w:pPr>
        <w:rPr>
          <w:lang w:val="en-CA"/>
        </w:rPr>
      </w:pPr>
      <w:bookmarkStart w:id="11" w:name="_GoBack"/>
      <w:bookmarkEnd w:id="11"/>
    </w:p>
    <w:p w:rsidR="009E4E1B" w:rsidRPr="008B53D6" w:rsidRDefault="009E4E1B" w:rsidP="00F964FA"/>
    <w:tbl>
      <w:tblPr>
        <w:tblW w:w="9639" w:type="dxa"/>
        <w:tblInd w:w="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"/>
        <w:gridCol w:w="4680"/>
        <w:gridCol w:w="1440"/>
        <w:gridCol w:w="3069"/>
      </w:tblGrid>
      <w:tr w:rsidR="00254DB9" w:rsidRPr="008B53D6" w:rsidTr="008B7872">
        <w:trPr>
          <w:tblHeader/>
        </w:trPr>
        <w:tc>
          <w:tcPr>
            <w:tcW w:w="450" w:type="dxa"/>
            <w:shd w:val="clear" w:color="auto" w:fill="A6A6A6"/>
            <w:vAlign w:val="center"/>
          </w:tcPr>
          <w:p w:rsidR="00254DB9" w:rsidRPr="008B53D6" w:rsidRDefault="00254DB9" w:rsidP="00865508">
            <w:pPr>
              <w:jc w:val="center"/>
            </w:pPr>
            <w:r w:rsidRPr="008B53D6">
              <w:rPr>
                <w:b/>
                <w:lang w:val="en-CA"/>
              </w:rPr>
              <w:t>#</w:t>
            </w:r>
          </w:p>
        </w:tc>
        <w:tc>
          <w:tcPr>
            <w:tcW w:w="4680" w:type="dxa"/>
            <w:shd w:val="clear" w:color="auto" w:fill="A6A6A6"/>
            <w:vAlign w:val="center"/>
          </w:tcPr>
          <w:p w:rsidR="00254DB9" w:rsidRPr="008B53D6" w:rsidRDefault="00254DB9" w:rsidP="00865508">
            <w:pPr>
              <w:jc w:val="center"/>
            </w:pPr>
            <w:r w:rsidRPr="008B53D6">
              <w:rPr>
                <w:b/>
                <w:lang w:val="en-CA"/>
              </w:rPr>
              <w:t>Requirements</w:t>
            </w:r>
          </w:p>
        </w:tc>
        <w:tc>
          <w:tcPr>
            <w:tcW w:w="1440" w:type="dxa"/>
            <w:shd w:val="clear" w:color="auto" w:fill="A6A6A6"/>
            <w:vAlign w:val="center"/>
          </w:tcPr>
          <w:p w:rsidR="00254DB9" w:rsidRPr="008B53D6" w:rsidRDefault="00254DB9" w:rsidP="00865508">
            <w:pPr>
              <w:spacing w:before="120"/>
              <w:jc w:val="center"/>
              <w:rPr>
                <w:b/>
                <w:lang w:val="en-CA"/>
              </w:rPr>
            </w:pPr>
            <w:r w:rsidRPr="008B53D6">
              <w:rPr>
                <w:b/>
                <w:lang w:val="en-CA"/>
              </w:rPr>
              <w:t>Priority</w:t>
            </w:r>
          </w:p>
          <w:p w:rsidR="00254DB9" w:rsidRPr="008B53D6" w:rsidRDefault="00254DB9" w:rsidP="00865508">
            <w:pPr>
              <w:jc w:val="center"/>
              <w:rPr>
                <w:sz w:val="16"/>
                <w:szCs w:val="16"/>
                <w:lang w:val="en-CA"/>
              </w:rPr>
            </w:pPr>
            <w:r w:rsidRPr="008B53D6">
              <w:rPr>
                <w:sz w:val="16"/>
                <w:szCs w:val="16"/>
                <w:lang w:val="en-CA"/>
              </w:rPr>
              <w:t>H - High</w:t>
            </w:r>
          </w:p>
          <w:p w:rsidR="00254DB9" w:rsidRPr="008B53D6" w:rsidRDefault="00254DB9" w:rsidP="00865508">
            <w:pPr>
              <w:jc w:val="center"/>
              <w:rPr>
                <w:sz w:val="16"/>
                <w:szCs w:val="16"/>
                <w:lang w:val="en-CA"/>
              </w:rPr>
            </w:pPr>
            <w:r w:rsidRPr="008B53D6">
              <w:rPr>
                <w:sz w:val="16"/>
                <w:szCs w:val="16"/>
                <w:lang w:val="en-CA"/>
              </w:rPr>
              <w:t>M – Medium</w:t>
            </w:r>
          </w:p>
          <w:p w:rsidR="00254DB9" w:rsidRPr="008B53D6" w:rsidRDefault="00254DB9" w:rsidP="00865508">
            <w:pPr>
              <w:jc w:val="center"/>
            </w:pPr>
            <w:r w:rsidRPr="008B53D6">
              <w:rPr>
                <w:sz w:val="16"/>
                <w:szCs w:val="16"/>
                <w:lang w:val="en-CA"/>
              </w:rPr>
              <w:t>L – Low</w:t>
            </w:r>
          </w:p>
        </w:tc>
        <w:tc>
          <w:tcPr>
            <w:tcW w:w="3069" w:type="dxa"/>
            <w:shd w:val="clear" w:color="auto" w:fill="A6A6A6"/>
            <w:vAlign w:val="center"/>
          </w:tcPr>
          <w:p w:rsidR="00254DB9" w:rsidRPr="008B53D6" w:rsidRDefault="00254DB9" w:rsidP="00865508">
            <w:pPr>
              <w:jc w:val="center"/>
            </w:pPr>
            <w:r w:rsidRPr="008B53D6">
              <w:rPr>
                <w:b/>
                <w:lang w:val="en-CA"/>
              </w:rPr>
              <w:t>Additional Information</w:t>
            </w:r>
          </w:p>
        </w:tc>
      </w:tr>
      <w:tr w:rsidR="00254DB9" w:rsidRPr="008B53D6" w:rsidTr="008B7872">
        <w:tc>
          <w:tcPr>
            <w:tcW w:w="450" w:type="dxa"/>
            <w:shd w:val="clear" w:color="auto" w:fill="auto"/>
          </w:tcPr>
          <w:p w:rsidR="00254DB9" w:rsidRPr="008B53D6" w:rsidRDefault="00254DB9" w:rsidP="00F646AA">
            <w:pPr>
              <w:jc w:val="left"/>
              <w:rPr>
                <w:szCs w:val="20"/>
              </w:rPr>
            </w:pPr>
            <w:r w:rsidRPr="008B53D6">
              <w:rPr>
                <w:szCs w:val="20"/>
              </w:rPr>
              <w:t>1</w:t>
            </w:r>
          </w:p>
        </w:tc>
        <w:tc>
          <w:tcPr>
            <w:tcW w:w="4680" w:type="dxa"/>
            <w:shd w:val="clear" w:color="auto" w:fill="auto"/>
          </w:tcPr>
          <w:p w:rsidR="00254DB9" w:rsidRPr="008B53D6" w:rsidRDefault="00254DB9" w:rsidP="00F646AA">
            <w:pPr>
              <w:jc w:val="left"/>
              <w:rPr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254DB9" w:rsidRPr="008B53D6" w:rsidRDefault="00254DB9" w:rsidP="00F646AA">
            <w:pPr>
              <w:jc w:val="left"/>
              <w:rPr>
                <w:szCs w:val="20"/>
              </w:rPr>
            </w:pPr>
          </w:p>
        </w:tc>
        <w:tc>
          <w:tcPr>
            <w:tcW w:w="3069" w:type="dxa"/>
            <w:shd w:val="clear" w:color="auto" w:fill="auto"/>
          </w:tcPr>
          <w:p w:rsidR="00254DB9" w:rsidRPr="008B53D6" w:rsidRDefault="00254DB9" w:rsidP="00F646AA">
            <w:pPr>
              <w:jc w:val="left"/>
              <w:rPr>
                <w:szCs w:val="20"/>
              </w:rPr>
            </w:pPr>
          </w:p>
        </w:tc>
      </w:tr>
      <w:tr w:rsidR="00254DB9" w:rsidRPr="008B53D6" w:rsidTr="008B7872">
        <w:tc>
          <w:tcPr>
            <w:tcW w:w="450" w:type="dxa"/>
            <w:shd w:val="clear" w:color="auto" w:fill="auto"/>
          </w:tcPr>
          <w:p w:rsidR="00254DB9" w:rsidRPr="008B53D6" w:rsidRDefault="00254DB9" w:rsidP="00F646AA">
            <w:pPr>
              <w:jc w:val="left"/>
              <w:rPr>
                <w:szCs w:val="20"/>
              </w:rPr>
            </w:pPr>
            <w:r w:rsidRPr="008B53D6">
              <w:rPr>
                <w:szCs w:val="20"/>
              </w:rPr>
              <w:t>2</w:t>
            </w:r>
          </w:p>
        </w:tc>
        <w:tc>
          <w:tcPr>
            <w:tcW w:w="4680" w:type="dxa"/>
            <w:shd w:val="clear" w:color="auto" w:fill="auto"/>
          </w:tcPr>
          <w:p w:rsidR="00254DB9" w:rsidRPr="008B53D6" w:rsidRDefault="00254DB9" w:rsidP="00F646AA">
            <w:pPr>
              <w:jc w:val="left"/>
              <w:rPr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254DB9" w:rsidRPr="008B53D6" w:rsidRDefault="00254DB9" w:rsidP="00F646AA">
            <w:pPr>
              <w:jc w:val="left"/>
              <w:rPr>
                <w:szCs w:val="20"/>
              </w:rPr>
            </w:pPr>
          </w:p>
        </w:tc>
        <w:tc>
          <w:tcPr>
            <w:tcW w:w="3069" w:type="dxa"/>
            <w:shd w:val="clear" w:color="auto" w:fill="auto"/>
          </w:tcPr>
          <w:p w:rsidR="00254DB9" w:rsidRPr="008B53D6" w:rsidRDefault="00254DB9" w:rsidP="00F646AA">
            <w:pPr>
              <w:jc w:val="left"/>
              <w:rPr>
                <w:szCs w:val="20"/>
              </w:rPr>
            </w:pPr>
          </w:p>
        </w:tc>
      </w:tr>
      <w:tr w:rsidR="00254DB9" w:rsidRPr="008B53D6" w:rsidTr="008B7872">
        <w:tc>
          <w:tcPr>
            <w:tcW w:w="450" w:type="dxa"/>
            <w:shd w:val="clear" w:color="auto" w:fill="auto"/>
          </w:tcPr>
          <w:p w:rsidR="00254DB9" w:rsidRPr="008B53D6" w:rsidRDefault="00254DB9" w:rsidP="00F646AA">
            <w:pPr>
              <w:jc w:val="left"/>
              <w:rPr>
                <w:szCs w:val="20"/>
              </w:rPr>
            </w:pPr>
            <w:r w:rsidRPr="008B53D6">
              <w:rPr>
                <w:szCs w:val="20"/>
              </w:rPr>
              <w:t>3</w:t>
            </w:r>
          </w:p>
        </w:tc>
        <w:tc>
          <w:tcPr>
            <w:tcW w:w="4680" w:type="dxa"/>
            <w:shd w:val="clear" w:color="auto" w:fill="auto"/>
          </w:tcPr>
          <w:p w:rsidR="00254DB9" w:rsidRPr="008B53D6" w:rsidRDefault="00254DB9" w:rsidP="00F646AA">
            <w:pPr>
              <w:jc w:val="left"/>
              <w:rPr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254DB9" w:rsidRPr="008B53D6" w:rsidRDefault="00254DB9" w:rsidP="00F646AA">
            <w:pPr>
              <w:jc w:val="left"/>
              <w:rPr>
                <w:szCs w:val="20"/>
              </w:rPr>
            </w:pPr>
          </w:p>
        </w:tc>
        <w:tc>
          <w:tcPr>
            <w:tcW w:w="3069" w:type="dxa"/>
            <w:shd w:val="clear" w:color="auto" w:fill="auto"/>
          </w:tcPr>
          <w:p w:rsidR="00254DB9" w:rsidRPr="008B53D6" w:rsidRDefault="00254DB9" w:rsidP="00F646AA">
            <w:pPr>
              <w:jc w:val="left"/>
              <w:rPr>
                <w:szCs w:val="20"/>
              </w:rPr>
            </w:pPr>
          </w:p>
        </w:tc>
      </w:tr>
      <w:tr w:rsidR="00254DB9" w:rsidRPr="008B53D6" w:rsidTr="008B7872">
        <w:tc>
          <w:tcPr>
            <w:tcW w:w="450" w:type="dxa"/>
            <w:shd w:val="clear" w:color="auto" w:fill="auto"/>
          </w:tcPr>
          <w:p w:rsidR="00254DB9" w:rsidRPr="008B53D6" w:rsidRDefault="00254DB9" w:rsidP="00F646AA">
            <w:pPr>
              <w:jc w:val="left"/>
              <w:rPr>
                <w:szCs w:val="20"/>
              </w:rPr>
            </w:pPr>
            <w:r w:rsidRPr="008B53D6">
              <w:rPr>
                <w:szCs w:val="20"/>
              </w:rPr>
              <w:t>4</w:t>
            </w:r>
          </w:p>
        </w:tc>
        <w:tc>
          <w:tcPr>
            <w:tcW w:w="4680" w:type="dxa"/>
            <w:shd w:val="clear" w:color="auto" w:fill="auto"/>
          </w:tcPr>
          <w:p w:rsidR="00DC41EB" w:rsidRPr="008B53D6" w:rsidRDefault="00DC41EB" w:rsidP="00F964FA">
            <w:pPr>
              <w:jc w:val="left"/>
              <w:rPr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254DB9" w:rsidRPr="008B53D6" w:rsidRDefault="00254DB9" w:rsidP="00F646AA">
            <w:pPr>
              <w:jc w:val="left"/>
              <w:rPr>
                <w:szCs w:val="20"/>
              </w:rPr>
            </w:pPr>
          </w:p>
        </w:tc>
        <w:tc>
          <w:tcPr>
            <w:tcW w:w="3069" w:type="dxa"/>
            <w:shd w:val="clear" w:color="auto" w:fill="auto"/>
          </w:tcPr>
          <w:p w:rsidR="00254DB9" w:rsidRPr="008B53D6" w:rsidRDefault="00254DB9" w:rsidP="00F646AA">
            <w:pPr>
              <w:jc w:val="left"/>
              <w:rPr>
                <w:szCs w:val="20"/>
              </w:rPr>
            </w:pPr>
          </w:p>
        </w:tc>
      </w:tr>
      <w:tr w:rsidR="00254DB9" w:rsidRPr="008B53D6" w:rsidTr="008B7872">
        <w:tc>
          <w:tcPr>
            <w:tcW w:w="450" w:type="dxa"/>
            <w:shd w:val="clear" w:color="auto" w:fill="auto"/>
          </w:tcPr>
          <w:p w:rsidR="00254DB9" w:rsidRPr="008B53D6" w:rsidRDefault="00254DB9" w:rsidP="00F646AA">
            <w:pPr>
              <w:jc w:val="left"/>
              <w:rPr>
                <w:szCs w:val="20"/>
              </w:rPr>
            </w:pPr>
            <w:r w:rsidRPr="008B53D6">
              <w:rPr>
                <w:szCs w:val="20"/>
              </w:rPr>
              <w:t>5</w:t>
            </w:r>
          </w:p>
        </w:tc>
        <w:tc>
          <w:tcPr>
            <w:tcW w:w="4680" w:type="dxa"/>
            <w:shd w:val="clear" w:color="auto" w:fill="auto"/>
          </w:tcPr>
          <w:p w:rsidR="00254DB9" w:rsidRPr="008B53D6" w:rsidRDefault="00254DB9" w:rsidP="00F646AA">
            <w:pPr>
              <w:jc w:val="left"/>
              <w:rPr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254DB9" w:rsidRPr="008B53D6" w:rsidRDefault="00254DB9" w:rsidP="00F646AA">
            <w:pPr>
              <w:jc w:val="left"/>
              <w:rPr>
                <w:szCs w:val="20"/>
              </w:rPr>
            </w:pPr>
          </w:p>
        </w:tc>
        <w:tc>
          <w:tcPr>
            <w:tcW w:w="3069" w:type="dxa"/>
            <w:shd w:val="clear" w:color="auto" w:fill="auto"/>
          </w:tcPr>
          <w:p w:rsidR="00254DB9" w:rsidRPr="008B53D6" w:rsidRDefault="00254DB9" w:rsidP="00F646AA">
            <w:pPr>
              <w:jc w:val="left"/>
              <w:rPr>
                <w:szCs w:val="20"/>
              </w:rPr>
            </w:pPr>
          </w:p>
        </w:tc>
      </w:tr>
    </w:tbl>
    <w:p w:rsidR="00674206" w:rsidRPr="008B53D6" w:rsidRDefault="00674206" w:rsidP="00243E6B"/>
    <w:p w:rsidR="00012CA9" w:rsidRPr="008B53D6" w:rsidRDefault="00012CA9" w:rsidP="00012CA9">
      <w:pPr>
        <w:rPr>
          <w:lang w:val="en-CA"/>
        </w:rPr>
      </w:pPr>
    </w:p>
    <w:p w:rsidR="00012CA9" w:rsidRPr="008B53D6" w:rsidRDefault="00012CA9" w:rsidP="00012CA9">
      <w:pPr>
        <w:rPr>
          <w:lang w:val="en-CA"/>
        </w:rPr>
      </w:pPr>
    </w:p>
    <w:p w:rsidR="00DA03DA" w:rsidRPr="008B53D6" w:rsidRDefault="00DA03DA" w:rsidP="00416053">
      <w:pPr>
        <w:rPr>
          <w:lang w:val="en-CA"/>
        </w:rPr>
      </w:pPr>
    </w:p>
    <w:sectPr w:rsidR="00DA03DA" w:rsidRPr="008B53D6" w:rsidSect="00913BA9">
      <w:headerReference w:type="even" r:id="rId13"/>
      <w:headerReference w:type="default" r:id="rId14"/>
      <w:footerReference w:type="default" r:id="rId15"/>
      <w:pgSz w:w="12240" w:h="15840" w:code="1"/>
      <w:pgMar w:top="720" w:right="1440" w:bottom="720" w:left="720" w:header="432" w:footer="432" w:gutter="432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140" w:rsidRDefault="003C0140" w:rsidP="00220B33">
      <w:pPr>
        <w:pStyle w:val="Standard"/>
      </w:pPr>
      <w:r>
        <w:separator/>
      </w:r>
    </w:p>
    <w:p w:rsidR="003C0140" w:rsidRDefault="003C0140" w:rsidP="00220B33"/>
    <w:p w:rsidR="003C0140" w:rsidRDefault="003C0140" w:rsidP="00220B33"/>
    <w:p w:rsidR="003C0140" w:rsidRDefault="003C0140" w:rsidP="00220B33"/>
    <w:p w:rsidR="003C0140" w:rsidRDefault="003C0140" w:rsidP="00755524"/>
    <w:p w:rsidR="003C0140" w:rsidRDefault="003C0140" w:rsidP="00755524"/>
    <w:p w:rsidR="003C0140" w:rsidRDefault="003C0140"/>
    <w:p w:rsidR="003C0140" w:rsidRDefault="003C0140"/>
    <w:p w:rsidR="003C0140" w:rsidRDefault="003C0140" w:rsidP="009611D3"/>
    <w:p w:rsidR="003C0140" w:rsidRDefault="003C0140" w:rsidP="009611D3"/>
    <w:p w:rsidR="003C0140" w:rsidRDefault="003C0140" w:rsidP="009611D3"/>
    <w:p w:rsidR="003C0140" w:rsidRDefault="003C0140"/>
    <w:p w:rsidR="003C0140" w:rsidRDefault="003C0140" w:rsidP="009446DB"/>
    <w:p w:rsidR="003C0140" w:rsidRDefault="003C0140"/>
    <w:p w:rsidR="003C0140" w:rsidRDefault="003C0140"/>
    <w:p w:rsidR="003C0140" w:rsidRDefault="003C0140"/>
    <w:p w:rsidR="003C0140" w:rsidRDefault="003C0140" w:rsidP="00676964"/>
    <w:p w:rsidR="003C0140" w:rsidRDefault="003C0140" w:rsidP="00676964"/>
    <w:p w:rsidR="003C0140" w:rsidRDefault="003C0140" w:rsidP="00676964"/>
    <w:p w:rsidR="003C0140" w:rsidRDefault="003C0140" w:rsidP="00676964"/>
    <w:p w:rsidR="003C0140" w:rsidRDefault="003C0140"/>
    <w:p w:rsidR="003C0140" w:rsidRDefault="003C0140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/>
    <w:p w:rsidR="003C0140" w:rsidRDefault="003C0140" w:rsidP="00B32B4E"/>
    <w:p w:rsidR="003C0140" w:rsidRDefault="003C0140" w:rsidP="00B32B4E"/>
    <w:p w:rsidR="003C0140" w:rsidRDefault="003C0140" w:rsidP="00B32B4E"/>
    <w:p w:rsidR="003C0140" w:rsidRDefault="003C0140" w:rsidP="00B32B4E"/>
    <w:p w:rsidR="003C0140" w:rsidRDefault="003C0140" w:rsidP="00B32B4E"/>
    <w:p w:rsidR="003C0140" w:rsidRDefault="003C0140"/>
  </w:endnote>
  <w:endnote w:type="continuationSeparator" w:id="0">
    <w:p w:rsidR="003C0140" w:rsidRDefault="003C0140" w:rsidP="00220B33">
      <w:pPr>
        <w:pStyle w:val="Standard"/>
      </w:pPr>
      <w:r>
        <w:continuationSeparator/>
      </w:r>
    </w:p>
    <w:p w:rsidR="003C0140" w:rsidRDefault="003C0140" w:rsidP="00220B33"/>
    <w:p w:rsidR="003C0140" w:rsidRDefault="003C0140" w:rsidP="00220B33"/>
    <w:p w:rsidR="003C0140" w:rsidRDefault="003C0140" w:rsidP="00220B33"/>
    <w:p w:rsidR="003C0140" w:rsidRDefault="003C0140" w:rsidP="00755524"/>
    <w:p w:rsidR="003C0140" w:rsidRDefault="003C0140" w:rsidP="00755524"/>
    <w:p w:rsidR="003C0140" w:rsidRDefault="003C0140"/>
    <w:p w:rsidR="003C0140" w:rsidRDefault="003C0140"/>
    <w:p w:rsidR="003C0140" w:rsidRDefault="003C0140" w:rsidP="009611D3"/>
    <w:p w:rsidR="003C0140" w:rsidRDefault="003C0140" w:rsidP="009611D3"/>
    <w:p w:rsidR="003C0140" w:rsidRDefault="003C0140" w:rsidP="009611D3"/>
    <w:p w:rsidR="003C0140" w:rsidRDefault="003C0140"/>
    <w:p w:rsidR="003C0140" w:rsidRDefault="003C0140" w:rsidP="009446DB"/>
    <w:p w:rsidR="003C0140" w:rsidRDefault="003C0140"/>
    <w:p w:rsidR="003C0140" w:rsidRDefault="003C0140"/>
    <w:p w:rsidR="003C0140" w:rsidRDefault="003C0140"/>
    <w:p w:rsidR="003C0140" w:rsidRDefault="003C0140" w:rsidP="00676964"/>
    <w:p w:rsidR="003C0140" w:rsidRDefault="003C0140" w:rsidP="00676964"/>
    <w:p w:rsidR="003C0140" w:rsidRDefault="003C0140" w:rsidP="00676964"/>
    <w:p w:rsidR="003C0140" w:rsidRDefault="003C0140" w:rsidP="00676964"/>
    <w:p w:rsidR="003C0140" w:rsidRDefault="003C0140"/>
    <w:p w:rsidR="003C0140" w:rsidRDefault="003C0140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/>
    <w:p w:rsidR="003C0140" w:rsidRDefault="003C0140" w:rsidP="00B32B4E"/>
    <w:p w:rsidR="003C0140" w:rsidRDefault="003C0140" w:rsidP="00B32B4E"/>
    <w:p w:rsidR="003C0140" w:rsidRDefault="003C0140" w:rsidP="00B32B4E"/>
    <w:p w:rsidR="003C0140" w:rsidRDefault="003C0140" w:rsidP="00B32B4E"/>
    <w:p w:rsidR="003C0140" w:rsidRDefault="003C0140" w:rsidP="00B32B4E"/>
    <w:p w:rsidR="003C0140" w:rsidRDefault="003C01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G Times (WN)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20" w:type="dxa"/>
      <w:tblInd w:w="-252" w:type="dxa"/>
      <w:tblBorders>
        <w:top w:val="single" w:sz="8" w:space="0" w:color="808080" w:themeColor="background1" w:themeShade="80"/>
      </w:tblBorders>
      <w:tblLayout w:type="fixed"/>
      <w:tblLook w:val="0000" w:firstRow="0" w:lastRow="0" w:firstColumn="0" w:lastColumn="0" w:noHBand="0" w:noVBand="0"/>
    </w:tblPr>
    <w:tblGrid>
      <w:gridCol w:w="7830"/>
      <w:gridCol w:w="1890"/>
    </w:tblGrid>
    <w:tr w:rsidR="00913BA9" w:rsidRPr="004A35EF" w:rsidTr="004A35EF">
      <w:tc>
        <w:tcPr>
          <w:tcW w:w="7830" w:type="dxa"/>
        </w:tcPr>
        <w:p w:rsidR="00913BA9" w:rsidRPr="004A35EF" w:rsidRDefault="00913BA9" w:rsidP="00913BA9">
          <w:pPr>
            <w:jc w:val="left"/>
            <w:rPr>
              <w:color w:val="808080" w:themeColor="background1" w:themeShade="80"/>
              <w:sz w:val="18"/>
              <w:szCs w:val="20"/>
              <w:lang w:val="en-CA"/>
            </w:rPr>
          </w:pPr>
          <w:r w:rsidRPr="004A35EF">
            <w:rPr>
              <w:color w:val="808080" w:themeColor="background1" w:themeShade="80"/>
              <w:sz w:val="18"/>
              <w:szCs w:val="20"/>
              <w:lang w:val="en-CA"/>
            </w:rPr>
            <w:t>Connvertex Technologies Confidential Information, Not for outside distribution.</w:t>
          </w:r>
        </w:p>
      </w:tc>
      <w:tc>
        <w:tcPr>
          <w:tcW w:w="1890" w:type="dxa"/>
        </w:tcPr>
        <w:p w:rsidR="00913BA9" w:rsidRPr="004A35EF" w:rsidRDefault="00913BA9" w:rsidP="00913BA9">
          <w:pPr>
            <w:pStyle w:val="Footer"/>
            <w:tabs>
              <w:tab w:val="clear" w:pos="4320"/>
              <w:tab w:val="clear" w:pos="8640"/>
            </w:tabs>
            <w:jc w:val="right"/>
            <w:rPr>
              <w:rFonts w:ascii="Arial" w:hAnsi="Arial" w:cs="Arial"/>
              <w:color w:val="808080" w:themeColor="background1" w:themeShade="80"/>
            </w:rPr>
          </w:pPr>
          <w:r w:rsidRPr="004A35EF">
            <w:rPr>
              <w:rFonts w:ascii="Arial" w:hAnsi="Arial" w:cs="Arial"/>
              <w:color w:val="808080" w:themeColor="background1" w:themeShade="80"/>
            </w:rPr>
            <w:t xml:space="preserve">Page </w:t>
          </w:r>
          <w:r w:rsidRPr="004A35EF">
            <w:rPr>
              <w:rFonts w:ascii="Arial" w:hAnsi="Arial" w:cs="Arial"/>
              <w:color w:val="808080" w:themeColor="background1" w:themeShade="80"/>
            </w:rPr>
            <w:fldChar w:fldCharType="begin"/>
          </w:r>
          <w:r w:rsidRPr="004A35EF">
            <w:rPr>
              <w:rFonts w:ascii="Arial" w:hAnsi="Arial" w:cs="Arial"/>
              <w:color w:val="808080" w:themeColor="background1" w:themeShade="80"/>
            </w:rPr>
            <w:instrText xml:space="preserve"> PAGE </w:instrText>
          </w:r>
          <w:r w:rsidRPr="004A35EF">
            <w:rPr>
              <w:rFonts w:ascii="Arial" w:hAnsi="Arial" w:cs="Arial"/>
              <w:color w:val="808080" w:themeColor="background1" w:themeShade="80"/>
            </w:rPr>
            <w:fldChar w:fldCharType="separate"/>
          </w:r>
          <w:r w:rsidR="00F118C8">
            <w:rPr>
              <w:rFonts w:ascii="Arial" w:hAnsi="Arial" w:cs="Arial"/>
              <w:noProof/>
              <w:color w:val="808080" w:themeColor="background1" w:themeShade="80"/>
            </w:rPr>
            <w:t>3</w:t>
          </w:r>
          <w:r w:rsidRPr="004A35EF">
            <w:rPr>
              <w:rFonts w:ascii="Arial" w:hAnsi="Arial" w:cs="Arial"/>
              <w:color w:val="808080" w:themeColor="background1" w:themeShade="80"/>
            </w:rPr>
            <w:fldChar w:fldCharType="end"/>
          </w:r>
          <w:r w:rsidRPr="004A35EF">
            <w:rPr>
              <w:rFonts w:ascii="Arial" w:hAnsi="Arial" w:cs="Arial"/>
              <w:color w:val="808080" w:themeColor="background1" w:themeShade="80"/>
            </w:rPr>
            <w:t xml:space="preserve"> Of </w:t>
          </w:r>
          <w:r w:rsidRPr="004A35EF">
            <w:rPr>
              <w:rFonts w:ascii="Arial" w:hAnsi="Arial" w:cs="Arial"/>
              <w:color w:val="808080" w:themeColor="background1" w:themeShade="80"/>
            </w:rPr>
            <w:fldChar w:fldCharType="begin"/>
          </w:r>
          <w:r w:rsidRPr="004A35EF">
            <w:rPr>
              <w:rFonts w:ascii="Arial" w:hAnsi="Arial" w:cs="Arial"/>
              <w:color w:val="808080" w:themeColor="background1" w:themeShade="80"/>
            </w:rPr>
            <w:instrText xml:space="preserve"> NUMPAGES </w:instrText>
          </w:r>
          <w:r w:rsidRPr="004A35EF">
            <w:rPr>
              <w:rFonts w:ascii="Arial" w:hAnsi="Arial" w:cs="Arial"/>
              <w:color w:val="808080" w:themeColor="background1" w:themeShade="80"/>
            </w:rPr>
            <w:fldChar w:fldCharType="separate"/>
          </w:r>
          <w:r w:rsidR="00F118C8">
            <w:rPr>
              <w:rFonts w:ascii="Arial" w:hAnsi="Arial" w:cs="Arial"/>
              <w:noProof/>
              <w:color w:val="808080" w:themeColor="background1" w:themeShade="80"/>
            </w:rPr>
            <w:t>5</w:t>
          </w:r>
          <w:r w:rsidRPr="004A35EF">
            <w:rPr>
              <w:rFonts w:ascii="Arial" w:hAnsi="Arial" w:cs="Arial"/>
              <w:color w:val="808080" w:themeColor="background1" w:themeShade="80"/>
            </w:rPr>
            <w:fldChar w:fldCharType="end"/>
          </w:r>
        </w:p>
      </w:tc>
    </w:tr>
  </w:tbl>
  <w:p w:rsidR="00913BA9" w:rsidRPr="004A35EF" w:rsidRDefault="00913BA9" w:rsidP="004A35EF">
    <w:pPr>
      <w:pStyle w:val="Footer"/>
      <w:jc w:val="left"/>
      <w:rPr>
        <w:rFonts w:ascii="Arial" w:hAnsi="Arial" w:cs="Arial"/>
        <w:sz w:val="4"/>
        <w:szCs w:val="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0" w:type="dxa"/>
      <w:tblInd w:w="18" w:type="dxa"/>
      <w:tblBorders>
        <w:top w:val="single" w:sz="8" w:space="0" w:color="808080" w:themeColor="background1" w:themeShade="80"/>
      </w:tblBorders>
      <w:tblLayout w:type="fixed"/>
      <w:tblLook w:val="0000" w:firstRow="0" w:lastRow="0" w:firstColumn="0" w:lastColumn="0" w:noHBand="0" w:noVBand="0"/>
    </w:tblPr>
    <w:tblGrid>
      <w:gridCol w:w="7560"/>
      <w:gridCol w:w="2430"/>
    </w:tblGrid>
    <w:tr w:rsidR="00913BA9" w:rsidRPr="004A35EF" w:rsidTr="004A35EF">
      <w:tc>
        <w:tcPr>
          <w:tcW w:w="7560" w:type="dxa"/>
        </w:tcPr>
        <w:p w:rsidR="00913BA9" w:rsidRPr="004A35EF" w:rsidRDefault="00913BA9" w:rsidP="00913BA9">
          <w:pPr>
            <w:jc w:val="left"/>
            <w:rPr>
              <w:color w:val="808080" w:themeColor="background1" w:themeShade="80"/>
              <w:sz w:val="18"/>
              <w:szCs w:val="20"/>
              <w:lang w:val="en-CA"/>
            </w:rPr>
          </w:pPr>
          <w:r w:rsidRPr="004A35EF">
            <w:rPr>
              <w:color w:val="808080" w:themeColor="background1" w:themeShade="80"/>
              <w:sz w:val="18"/>
              <w:szCs w:val="20"/>
              <w:lang w:val="en-CA"/>
            </w:rPr>
            <w:t>Connvertex Technologies Confidential Information, Not for outside distribution.</w:t>
          </w:r>
        </w:p>
      </w:tc>
      <w:tc>
        <w:tcPr>
          <w:tcW w:w="2430" w:type="dxa"/>
        </w:tcPr>
        <w:p w:rsidR="00913BA9" w:rsidRPr="004A35EF" w:rsidRDefault="00913BA9" w:rsidP="00913BA9">
          <w:pPr>
            <w:pStyle w:val="Footer"/>
            <w:tabs>
              <w:tab w:val="clear" w:pos="4320"/>
              <w:tab w:val="clear" w:pos="8640"/>
            </w:tabs>
            <w:jc w:val="right"/>
            <w:rPr>
              <w:rFonts w:ascii="Arial" w:hAnsi="Arial" w:cs="Arial"/>
              <w:color w:val="808080" w:themeColor="background1" w:themeShade="80"/>
            </w:rPr>
          </w:pPr>
          <w:r w:rsidRPr="004A35EF">
            <w:rPr>
              <w:rFonts w:ascii="Arial" w:hAnsi="Arial" w:cs="Arial"/>
              <w:color w:val="808080" w:themeColor="background1" w:themeShade="80"/>
            </w:rPr>
            <w:t xml:space="preserve">Page </w:t>
          </w:r>
          <w:r w:rsidRPr="004A35EF">
            <w:rPr>
              <w:rFonts w:ascii="Arial" w:hAnsi="Arial" w:cs="Arial"/>
              <w:color w:val="808080" w:themeColor="background1" w:themeShade="80"/>
            </w:rPr>
            <w:fldChar w:fldCharType="begin"/>
          </w:r>
          <w:r w:rsidRPr="004A35EF">
            <w:rPr>
              <w:rFonts w:ascii="Arial" w:hAnsi="Arial" w:cs="Arial"/>
              <w:color w:val="808080" w:themeColor="background1" w:themeShade="80"/>
            </w:rPr>
            <w:instrText xml:space="preserve"> PAGE </w:instrText>
          </w:r>
          <w:r w:rsidRPr="004A35EF">
            <w:rPr>
              <w:rFonts w:ascii="Arial" w:hAnsi="Arial" w:cs="Arial"/>
              <w:color w:val="808080" w:themeColor="background1" w:themeShade="80"/>
            </w:rPr>
            <w:fldChar w:fldCharType="separate"/>
          </w:r>
          <w:r w:rsidR="00F118C8">
            <w:rPr>
              <w:rFonts w:ascii="Arial" w:hAnsi="Arial" w:cs="Arial"/>
              <w:noProof/>
              <w:color w:val="808080" w:themeColor="background1" w:themeShade="80"/>
            </w:rPr>
            <w:t>5</w:t>
          </w:r>
          <w:r w:rsidRPr="004A35EF">
            <w:rPr>
              <w:rFonts w:ascii="Arial" w:hAnsi="Arial" w:cs="Arial"/>
              <w:color w:val="808080" w:themeColor="background1" w:themeShade="80"/>
            </w:rPr>
            <w:fldChar w:fldCharType="end"/>
          </w:r>
          <w:r w:rsidRPr="004A35EF">
            <w:rPr>
              <w:rFonts w:ascii="Arial" w:hAnsi="Arial" w:cs="Arial"/>
              <w:color w:val="808080" w:themeColor="background1" w:themeShade="80"/>
            </w:rPr>
            <w:t xml:space="preserve"> Of </w:t>
          </w:r>
          <w:r w:rsidRPr="004A35EF">
            <w:rPr>
              <w:rFonts w:ascii="Arial" w:hAnsi="Arial" w:cs="Arial"/>
              <w:color w:val="808080" w:themeColor="background1" w:themeShade="80"/>
            </w:rPr>
            <w:fldChar w:fldCharType="begin"/>
          </w:r>
          <w:r w:rsidRPr="004A35EF">
            <w:rPr>
              <w:rFonts w:ascii="Arial" w:hAnsi="Arial" w:cs="Arial"/>
              <w:color w:val="808080" w:themeColor="background1" w:themeShade="80"/>
            </w:rPr>
            <w:instrText xml:space="preserve"> NUMPAGES </w:instrText>
          </w:r>
          <w:r w:rsidRPr="004A35EF">
            <w:rPr>
              <w:rFonts w:ascii="Arial" w:hAnsi="Arial" w:cs="Arial"/>
              <w:color w:val="808080" w:themeColor="background1" w:themeShade="80"/>
            </w:rPr>
            <w:fldChar w:fldCharType="separate"/>
          </w:r>
          <w:r w:rsidR="00F118C8">
            <w:rPr>
              <w:rFonts w:ascii="Arial" w:hAnsi="Arial" w:cs="Arial"/>
              <w:noProof/>
              <w:color w:val="808080" w:themeColor="background1" w:themeShade="80"/>
            </w:rPr>
            <w:t>5</w:t>
          </w:r>
          <w:r w:rsidRPr="004A35EF">
            <w:rPr>
              <w:rFonts w:ascii="Arial" w:hAnsi="Arial" w:cs="Arial"/>
              <w:color w:val="808080" w:themeColor="background1" w:themeShade="80"/>
            </w:rPr>
            <w:fldChar w:fldCharType="end"/>
          </w:r>
        </w:p>
      </w:tc>
    </w:tr>
  </w:tbl>
  <w:p w:rsidR="00913BA9" w:rsidRDefault="00913BA9" w:rsidP="00913BA9">
    <w:pPr>
      <w:pStyle w:val="Footer"/>
      <w:spacing w:before="24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140" w:rsidRDefault="003C0140" w:rsidP="00220B33">
      <w:pPr>
        <w:pStyle w:val="Standard"/>
      </w:pPr>
      <w:r>
        <w:separator/>
      </w:r>
    </w:p>
    <w:p w:rsidR="003C0140" w:rsidRDefault="003C0140" w:rsidP="00220B33"/>
    <w:p w:rsidR="003C0140" w:rsidRDefault="003C0140" w:rsidP="00220B33"/>
    <w:p w:rsidR="003C0140" w:rsidRDefault="003C0140" w:rsidP="00220B33"/>
    <w:p w:rsidR="003C0140" w:rsidRDefault="003C0140" w:rsidP="00755524"/>
    <w:p w:rsidR="003C0140" w:rsidRDefault="003C0140" w:rsidP="00755524"/>
    <w:p w:rsidR="003C0140" w:rsidRDefault="003C0140"/>
    <w:p w:rsidR="003C0140" w:rsidRDefault="003C0140"/>
    <w:p w:rsidR="003C0140" w:rsidRDefault="003C0140" w:rsidP="009611D3"/>
    <w:p w:rsidR="003C0140" w:rsidRDefault="003C0140" w:rsidP="009611D3"/>
    <w:p w:rsidR="003C0140" w:rsidRDefault="003C0140" w:rsidP="009611D3"/>
    <w:p w:rsidR="003C0140" w:rsidRDefault="003C0140"/>
    <w:p w:rsidR="003C0140" w:rsidRDefault="003C0140" w:rsidP="009446DB"/>
    <w:p w:rsidR="003C0140" w:rsidRDefault="003C0140"/>
    <w:p w:rsidR="003C0140" w:rsidRDefault="003C0140"/>
    <w:p w:rsidR="003C0140" w:rsidRDefault="003C0140"/>
    <w:p w:rsidR="003C0140" w:rsidRDefault="003C0140" w:rsidP="00676964"/>
    <w:p w:rsidR="003C0140" w:rsidRDefault="003C0140" w:rsidP="00676964"/>
    <w:p w:rsidR="003C0140" w:rsidRDefault="003C0140" w:rsidP="00676964"/>
    <w:p w:rsidR="003C0140" w:rsidRDefault="003C0140" w:rsidP="00676964"/>
    <w:p w:rsidR="003C0140" w:rsidRDefault="003C0140"/>
    <w:p w:rsidR="003C0140" w:rsidRDefault="003C0140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/>
    <w:p w:rsidR="003C0140" w:rsidRDefault="003C0140" w:rsidP="00B32B4E"/>
    <w:p w:rsidR="003C0140" w:rsidRDefault="003C0140" w:rsidP="00B32B4E"/>
    <w:p w:rsidR="003C0140" w:rsidRDefault="003C0140" w:rsidP="00B32B4E"/>
    <w:p w:rsidR="003C0140" w:rsidRDefault="003C0140" w:rsidP="00B32B4E"/>
    <w:p w:rsidR="003C0140" w:rsidRDefault="003C0140" w:rsidP="00B32B4E"/>
    <w:p w:rsidR="003C0140" w:rsidRDefault="003C0140"/>
  </w:footnote>
  <w:footnote w:type="continuationSeparator" w:id="0">
    <w:p w:rsidR="003C0140" w:rsidRDefault="003C0140" w:rsidP="00220B33">
      <w:pPr>
        <w:pStyle w:val="Standard"/>
      </w:pPr>
      <w:r>
        <w:continuationSeparator/>
      </w:r>
    </w:p>
    <w:p w:rsidR="003C0140" w:rsidRDefault="003C0140" w:rsidP="00220B33"/>
    <w:p w:rsidR="003C0140" w:rsidRDefault="003C0140" w:rsidP="00220B33"/>
    <w:p w:rsidR="003C0140" w:rsidRDefault="003C0140" w:rsidP="00220B33"/>
    <w:p w:rsidR="003C0140" w:rsidRDefault="003C0140" w:rsidP="00755524"/>
    <w:p w:rsidR="003C0140" w:rsidRDefault="003C0140" w:rsidP="00755524"/>
    <w:p w:rsidR="003C0140" w:rsidRDefault="003C0140"/>
    <w:p w:rsidR="003C0140" w:rsidRDefault="003C0140"/>
    <w:p w:rsidR="003C0140" w:rsidRDefault="003C0140" w:rsidP="009611D3"/>
    <w:p w:rsidR="003C0140" w:rsidRDefault="003C0140" w:rsidP="009611D3"/>
    <w:p w:rsidR="003C0140" w:rsidRDefault="003C0140" w:rsidP="009611D3"/>
    <w:p w:rsidR="003C0140" w:rsidRDefault="003C0140"/>
    <w:p w:rsidR="003C0140" w:rsidRDefault="003C0140" w:rsidP="009446DB"/>
    <w:p w:rsidR="003C0140" w:rsidRDefault="003C0140"/>
    <w:p w:rsidR="003C0140" w:rsidRDefault="003C0140"/>
    <w:p w:rsidR="003C0140" w:rsidRDefault="003C0140"/>
    <w:p w:rsidR="003C0140" w:rsidRDefault="003C0140" w:rsidP="00676964"/>
    <w:p w:rsidR="003C0140" w:rsidRDefault="003C0140" w:rsidP="00676964"/>
    <w:p w:rsidR="003C0140" w:rsidRDefault="003C0140" w:rsidP="00676964"/>
    <w:p w:rsidR="003C0140" w:rsidRDefault="003C0140" w:rsidP="00676964"/>
    <w:p w:rsidR="003C0140" w:rsidRDefault="003C0140"/>
    <w:p w:rsidR="003C0140" w:rsidRDefault="003C0140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 w:rsidP="00004841"/>
    <w:p w:rsidR="003C0140" w:rsidRDefault="003C0140"/>
    <w:p w:rsidR="003C0140" w:rsidRDefault="003C0140" w:rsidP="00B32B4E"/>
    <w:p w:rsidR="003C0140" w:rsidRDefault="003C0140" w:rsidP="00B32B4E"/>
    <w:p w:rsidR="003C0140" w:rsidRDefault="003C0140" w:rsidP="00B32B4E"/>
    <w:p w:rsidR="003C0140" w:rsidRDefault="003C0140" w:rsidP="00B32B4E"/>
    <w:p w:rsidR="003C0140" w:rsidRDefault="003C0140" w:rsidP="00B32B4E"/>
    <w:p w:rsidR="003C0140" w:rsidRDefault="003C014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20" w:type="pct"/>
      <w:tblInd w:w="-72" w:type="dxa"/>
      <w:tblBorders>
        <w:bottom w:val="single" w:sz="4" w:space="0" w:color="808080" w:themeColor="background1" w:themeShade="80"/>
      </w:tblBorders>
      <w:tblLayout w:type="fixed"/>
      <w:tblLook w:val="04A0" w:firstRow="1" w:lastRow="0" w:firstColumn="1" w:lastColumn="0" w:noHBand="0" w:noVBand="1"/>
    </w:tblPr>
    <w:tblGrid>
      <w:gridCol w:w="5753"/>
      <w:gridCol w:w="3926"/>
    </w:tblGrid>
    <w:tr w:rsidR="00913BA9" w:rsidRPr="004A35EF" w:rsidTr="004A35EF">
      <w:trPr>
        <w:trHeight w:val="348"/>
      </w:trPr>
      <w:tc>
        <w:tcPr>
          <w:tcW w:w="2972" w:type="pct"/>
          <w:vMerge w:val="restart"/>
        </w:tcPr>
        <w:p w:rsidR="00913BA9" w:rsidRPr="004A35EF" w:rsidRDefault="00913BA9" w:rsidP="00936BE7">
          <w:pPr>
            <w:rPr>
              <w:color w:val="808080" w:themeColor="background1" w:themeShade="80"/>
              <w:sz w:val="18"/>
              <w:lang w:val="en-CA"/>
            </w:rPr>
          </w:pPr>
          <w:r w:rsidRPr="004A35EF">
            <w:rPr>
              <w:color w:val="808080" w:themeColor="background1" w:themeShade="80"/>
              <w:sz w:val="18"/>
              <w:lang w:val="en-CA"/>
            </w:rPr>
            <w:t xml:space="preserve">Functional </w:t>
          </w:r>
          <w:r w:rsidR="004A35EF" w:rsidRPr="004A35EF">
            <w:rPr>
              <w:color w:val="808080" w:themeColor="background1" w:themeShade="80"/>
              <w:sz w:val="18"/>
              <w:lang w:val="en-CA"/>
            </w:rPr>
            <w:t>Specifications</w:t>
          </w:r>
          <w:r w:rsidRPr="004A35EF">
            <w:rPr>
              <w:color w:val="808080" w:themeColor="background1" w:themeShade="80"/>
              <w:sz w:val="18"/>
              <w:lang w:val="en-CA"/>
            </w:rPr>
            <w:t xml:space="preserve"> Document for </w:t>
          </w:r>
          <w:r w:rsidR="007C33E3">
            <w:rPr>
              <w:color w:val="808080" w:themeColor="background1" w:themeShade="80"/>
              <w:sz w:val="18"/>
              <w:lang w:val="en-CA"/>
            </w:rPr>
            <w:t>child care provider search</w:t>
          </w:r>
        </w:p>
      </w:tc>
      <w:tc>
        <w:tcPr>
          <w:tcW w:w="2028" w:type="pct"/>
        </w:tcPr>
        <w:p w:rsidR="00913BA9" w:rsidRPr="004A35EF" w:rsidRDefault="004469F3" w:rsidP="00BC2EC6">
          <w:pPr>
            <w:jc w:val="right"/>
            <w:rPr>
              <w:noProof/>
              <w:color w:val="808080" w:themeColor="background1" w:themeShade="80"/>
              <w:sz w:val="18"/>
              <w:lang w:val="en-IN" w:eastAsia="en-IN"/>
            </w:rPr>
          </w:pPr>
          <w:r>
            <w:rPr>
              <w:noProof/>
              <w:color w:val="808080" w:themeColor="background1" w:themeShade="80"/>
              <w:sz w:val="18"/>
              <w:lang w:val="en-IN" w:eastAsia="en-IN"/>
            </w:rPr>
            <w:t>V1.0-1 Draft</w:t>
          </w:r>
        </w:p>
      </w:tc>
    </w:tr>
    <w:tr w:rsidR="00913BA9" w:rsidRPr="004A35EF" w:rsidTr="004A35EF">
      <w:trPr>
        <w:trHeight w:val="348"/>
      </w:trPr>
      <w:tc>
        <w:tcPr>
          <w:tcW w:w="2972" w:type="pct"/>
          <w:vMerge/>
        </w:tcPr>
        <w:p w:rsidR="00913BA9" w:rsidRPr="004A35EF" w:rsidRDefault="00913BA9" w:rsidP="00BC2EC6">
          <w:pPr>
            <w:rPr>
              <w:color w:val="808080" w:themeColor="background1" w:themeShade="80"/>
              <w:sz w:val="18"/>
              <w:lang w:val="en-CA"/>
            </w:rPr>
          </w:pPr>
        </w:p>
      </w:tc>
      <w:tc>
        <w:tcPr>
          <w:tcW w:w="2028" w:type="pct"/>
        </w:tcPr>
        <w:p w:rsidR="00913BA9" w:rsidRPr="004A35EF" w:rsidRDefault="00936BE7" w:rsidP="00BC2EC6">
          <w:pPr>
            <w:jc w:val="right"/>
            <w:rPr>
              <w:noProof/>
              <w:color w:val="808080" w:themeColor="background1" w:themeShade="80"/>
              <w:sz w:val="18"/>
              <w:lang w:val="en-IN" w:eastAsia="en-IN"/>
            </w:rPr>
          </w:pPr>
          <w:r>
            <w:rPr>
              <w:color w:val="808080" w:themeColor="background1" w:themeShade="80"/>
              <w:sz w:val="18"/>
              <w:lang w:val="en-CA"/>
            </w:rPr>
            <w:t>2016-09-29</w:t>
          </w:r>
        </w:p>
      </w:tc>
    </w:tr>
  </w:tbl>
  <w:p w:rsidR="00913BA9" w:rsidRPr="009E7707" w:rsidRDefault="00913BA9" w:rsidP="008156B8">
    <w:pPr>
      <w:pStyle w:val="Header"/>
      <w:tabs>
        <w:tab w:val="clear" w:pos="4320"/>
        <w:tab w:val="clear" w:pos="8640"/>
        <w:tab w:val="left" w:pos="0"/>
        <w:tab w:val="center" w:pos="7513"/>
        <w:tab w:val="right" w:pos="15168"/>
      </w:tabs>
      <w:rPr>
        <w:rFonts w:ascii="Arial" w:hAnsi="Arial" w:cs="Arial"/>
        <w:sz w:val="4"/>
        <w:szCs w:val="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944" w:rsidRPr="00100944" w:rsidRDefault="00100944" w:rsidP="00100944">
    <w:pPr>
      <w:pStyle w:val="Header"/>
      <w:jc w:val="center"/>
      <w:rPr>
        <w:rFonts w:ascii="Arial" w:hAnsi="Arial" w:cs="Arial"/>
        <w:sz w:val="2"/>
        <w:szCs w:val="2"/>
      </w:rPr>
    </w:pPr>
    <w:r w:rsidRPr="00100944">
      <w:rPr>
        <w:rFonts w:ascii="Arial" w:hAnsi="Arial" w:cs="Arial"/>
        <w:color w:val="8064A2" w:themeColor="accent4"/>
        <w:sz w:val="2"/>
        <w:szCs w:val="2"/>
      </w:rPr>
      <w:t>||</w:t>
    </w:r>
    <w:r w:rsidRPr="00100944">
      <w:rPr>
        <w:rFonts w:ascii="Arial" w:hAnsi="Arial" w:cs="Arial"/>
        <w:color w:val="FF0000"/>
        <w:sz w:val="2"/>
        <w:szCs w:val="2"/>
      </w:rPr>
      <w:t>Shri</w:t>
    </w:r>
    <w:r w:rsidRPr="00100944">
      <w:rPr>
        <w:rFonts w:ascii="Arial" w:hAnsi="Arial" w:cs="Arial"/>
        <w:color w:val="8064A2" w:themeColor="accent4"/>
        <w:sz w:val="2"/>
        <w:szCs w:val="2"/>
      </w:rPr>
      <w:t>||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BA9" w:rsidRDefault="00913BA9" w:rsidP="00220B33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10" w:type="pct"/>
      <w:tblInd w:w="288" w:type="dxa"/>
      <w:tblBorders>
        <w:bottom w:val="single" w:sz="4" w:space="0" w:color="808080" w:themeColor="background1" w:themeShade="80"/>
      </w:tblBorders>
      <w:tblLayout w:type="fixed"/>
      <w:tblLook w:val="04A0" w:firstRow="1" w:lastRow="0" w:firstColumn="1" w:lastColumn="0" w:noHBand="0" w:noVBand="1"/>
    </w:tblPr>
    <w:tblGrid>
      <w:gridCol w:w="5787"/>
      <w:gridCol w:w="3687"/>
    </w:tblGrid>
    <w:tr w:rsidR="00913BA9" w:rsidRPr="004A35EF" w:rsidTr="004A35EF">
      <w:trPr>
        <w:trHeight w:val="348"/>
      </w:trPr>
      <w:tc>
        <w:tcPr>
          <w:tcW w:w="3054" w:type="pct"/>
          <w:vMerge w:val="restart"/>
        </w:tcPr>
        <w:p w:rsidR="00913BA9" w:rsidRPr="004A35EF" w:rsidRDefault="00913BA9" w:rsidP="007C33E3">
          <w:pPr>
            <w:rPr>
              <w:color w:val="808080" w:themeColor="background1" w:themeShade="80"/>
              <w:sz w:val="18"/>
              <w:lang w:val="en-CA"/>
            </w:rPr>
          </w:pPr>
          <w:r w:rsidRPr="004A35EF">
            <w:rPr>
              <w:color w:val="808080" w:themeColor="background1" w:themeShade="80"/>
              <w:sz w:val="18"/>
              <w:lang w:val="en-CA"/>
            </w:rPr>
            <w:t xml:space="preserve">Functional Requirement Document for </w:t>
          </w:r>
          <w:r w:rsidR="007C33E3">
            <w:rPr>
              <w:color w:val="808080" w:themeColor="background1" w:themeShade="80"/>
              <w:sz w:val="18"/>
              <w:lang w:val="en-CA"/>
            </w:rPr>
            <w:t>child care provider search</w:t>
          </w:r>
        </w:p>
      </w:tc>
      <w:tc>
        <w:tcPr>
          <w:tcW w:w="1946" w:type="pct"/>
        </w:tcPr>
        <w:p w:rsidR="00913BA9" w:rsidRPr="004A35EF" w:rsidRDefault="0038726E" w:rsidP="00BC2EC6">
          <w:pPr>
            <w:jc w:val="right"/>
            <w:rPr>
              <w:noProof/>
              <w:color w:val="808080" w:themeColor="background1" w:themeShade="80"/>
              <w:sz w:val="18"/>
              <w:lang w:val="en-IN" w:eastAsia="en-IN"/>
            </w:rPr>
          </w:pPr>
          <w:r>
            <w:rPr>
              <w:noProof/>
              <w:color w:val="808080" w:themeColor="background1" w:themeShade="80"/>
              <w:sz w:val="18"/>
              <w:lang w:val="en-IN" w:eastAsia="en-IN"/>
            </w:rPr>
            <w:t>V1.0-1 Draft</w:t>
          </w:r>
        </w:p>
      </w:tc>
    </w:tr>
    <w:tr w:rsidR="00913BA9" w:rsidRPr="004A35EF" w:rsidTr="004A35EF">
      <w:trPr>
        <w:trHeight w:val="348"/>
      </w:trPr>
      <w:tc>
        <w:tcPr>
          <w:tcW w:w="3054" w:type="pct"/>
          <w:vMerge/>
        </w:tcPr>
        <w:p w:rsidR="00913BA9" w:rsidRPr="004A35EF" w:rsidRDefault="00913BA9" w:rsidP="00BC2EC6">
          <w:pPr>
            <w:rPr>
              <w:color w:val="808080" w:themeColor="background1" w:themeShade="80"/>
              <w:sz w:val="18"/>
              <w:lang w:val="en-CA"/>
            </w:rPr>
          </w:pPr>
        </w:p>
      </w:tc>
      <w:tc>
        <w:tcPr>
          <w:tcW w:w="1946" w:type="pct"/>
        </w:tcPr>
        <w:p w:rsidR="00913BA9" w:rsidRPr="004A35EF" w:rsidRDefault="00957315" w:rsidP="00BC2EC6">
          <w:pPr>
            <w:jc w:val="right"/>
            <w:rPr>
              <w:noProof/>
              <w:color w:val="808080" w:themeColor="background1" w:themeShade="80"/>
              <w:sz w:val="18"/>
              <w:lang w:val="en-IN" w:eastAsia="en-IN"/>
            </w:rPr>
          </w:pPr>
          <w:r>
            <w:rPr>
              <w:color w:val="808080" w:themeColor="background1" w:themeShade="80"/>
              <w:sz w:val="18"/>
              <w:lang w:val="en-CA"/>
            </w:rPr>
            <w:t>2016-09-29</w:t>
          </w:r>
        </w:p>
      </w:tc>
    </w:tr>
  </w:tbl>
  <w:p w:rsidR="00913BA9" w:rsidRPr="009E7707" w:rsidRDefault="00913BA9" w:rsidP="008156B8">
    <w:pPr>
      <w:pStyle w:val="Header"/>
      <w:tabs>
        <w:tab w:val="clear" w:pos="4320"/>
        <w:tab w:val="clear" w:pos="8640"/>
        <w:tab w:val="left" w:pos="0"/>
        <w:tab w:val="center" w:pos="7513"/>
        <w:tab w:val="right" w:pos="15168"/>
      </w:tabs>
      <w:rPr>
        <w:rFonts w:ascii="Arial" w:hAnsi="Arial" w:cs="Arial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1BDAF8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F"/>
    <w:multiLevelType w:val="singleLevel"/>
    <w:tmpl w:val="C8E6CF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0DA600C"/>
    <w:multiLevelType w:val="hybridMultilevel"/>
    <w:tmpl w:val="972276D2"/>
    <w:lvl w:ilvl="0" w:tplc="C358B652">
      <w:start w:val="1"/>
      <w:numFmt w:val="bullet"/>
      <w:pStyle w:val="Bullet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8982D5BE">
      <w:start w:val="1"/>
      <w:numFmt w:val="bullet"/>
      <w:pStyle w:val="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E50E1"/>
    <w:multiLevelType w:val="hybridMultilevel"/>
    <w:tmpl w:val="52A4F754"/>
    <w:lvl w:ilvl="0" w:tplc="71F8D8D0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77DC8"/>
    <w:multiLevelType w:val="hybridMultilevel"/>
    <w:tmpl w:val="29BED2A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27119"/>
    <w:multiLevelType w:val="hybridMultilevel"/>
    <w:tmpl w:val="56461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83FB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 w15:restartNumberingAfterBreak="0">
    <w:nsid w:val="1C507217"/>
    <w:multiLevelType w:val="hybridMultilevel"/>
    <w:tmpl w:val="5A3C0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55CBB"/>
    <w:multiLevelType w:val="multilevel"/>
    <w:tmpl w:val="1A268F5A"/>
    <w:lvl w:ilvl="0">
      <w:start w:val="1"/>
      <w:numFmt w:val="decimal"/>
      <w:pStyle w:val="Event"/>
      <w:lvlText w:val="%1."/>
      <w:lvlJc w:val="left"/>
      <w:pPr>
        <w:tabs>
          <w:tab w:val="num" w:pos="36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pStyle w:val="Response"/>
      <w:lvlText w:val="%2."/>
      <w:lvlJc w:val="left"/>
      <w:pPr>
        <w:tabs>
          <w:tab w:val="num" w:pos="720"/>
        </w:tabs>
        <w:ind w:left="1440" w:hanging="108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9" w15:restartNumberingAfterBreak="0">
    <w:nsid w:val="2859179E"/>
    <w:multiLevelType w:val="hybridMultilevel"/>
    <w:tmpl w:val="3E92B0D6"/>
    <w:lvl w:ilvl="0" w:tplc="62CEE14A">
      <w:start w:val="1"/>
      <w:numFmt w:val="decimal"/>
      <w:pStyle w:val="ListBullet"/>
      <w:lvlText w:val="%1."/>
      <w:lvlJc w:val="left"/>
      <w:pPr>
        <w:tabs>
          <w:tab w:val="num" w:pos="504"/>
        </w:tabs>
        <w:ind w:left="504" w:hanging="144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2ADF56DB"/>
    <w:multiLevelType w:val="hybridMultilevel"/>
    <w:tmpl w:val="47889E4E"/>
    <w:lvl w:ilvl="0" w:tplc="D20ED920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D7C41"/>
    <w:multiLevelType w:val="hybridMultilevel"/>
    <w:tmpl w:val="259E8268"/>
    <w:lvl w:ilvl="0" w:tplc="CD78236A"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B371D7A"/>
    <w:multiLevelType w:val="multilevel"/>
    <w:tmpl w:val="2F46E268"/>
    <w:lvl w:ilvl="0">
      <w:start w:val="1"/>
      <w:numFmt w:val="decimal"/>
      <w:pStyle w:val="ListBullet0"/>
      <w:lvlText w:val="GOAL %1: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  <w:sz w:val="22"/>
        <w:szCs w:val="22"/>
      </w:rPr>
    </w:lvl>
    <w:lvl w:ilvl="1">
      <w:start w:val="1"/>
      <w:numFmt w:val="decimal"/>
      <w:pStyle w:val="ListBullet2"/>
      <w:lvlText w:val="OBJECTIVE: %1.%2"/>
      <w:lvlJc w:val="left"/>
      <w:pPr>
        <w:tabs>
          <w:tab w:val="num" w:pos="1080"/>
        </w:tabs>
        <w:ind w:left="720" w:firstLine="0"/>
      </w:pPr>
      <w:rPr>
        <w:rFonts w:hint="default"/>
        <w:b/>
        <w:i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3" w15:restartNumberingAfterBreak="0">
    <w:nsid w:val="2C630E21"/>
    <w:multiLevelType w:val="hybridMultilevel"/>
    <w:tmpl w:val="400A12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084D74"/>
    <w:multiLevelType w:val="multilevel"/>
    <w:tmpl w:val="D07472DE"/>
    <w:lvl w:ilvl="0">
      <w:start w:val="1"/>
      <w:numFmt w:val="decimal"/>
      <w:pStyle w:val="NF-Feature"/>
      <w:lvlText w:val="NF Req-%1: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/>
        <w:sz w:val="22"/>
        <w:szCs w:val="22"/>
      </w:rPr>
    </w:lvl>
    <w:lvl w:ilvl="1">
      <w:start w:val="1"/>
      <w:numFmt w:val="decimal"/>
      <w:pStyle w:val="NF-REQ1"/>
      <w:lvlText w:val="NF-%1.%2."/>
      <w:lvlJc w:val="left"/>
      <w:pPr>
        <w:tabs>
          <w:tab w:val="num" w:pos="792"/>
        </w:tabs>
        <w:ind w:left="792" w:hanging="792"/>
      </w:pPr>
      <w:rPr>
        <w:rFonts w:ascii="Arial Narrow" w:hAnsi="Arial Narrow" w:hint="default"/>
        <w:b/>
        <w:i w:val="0"/>
      </w:rPr>
    </w:lvl>
    <w:lvl w:ilvl="2">
      <w:start w:val="1"/>
      <w:numFmt w:val="decimal"/>
      <w:pStyle w:val="NF-REQ2"/>
      <w:lvlText w:val="NF-%1.%2.%3."/>
      <w:lvlJc w:val="left"/>
      <w:pPr>
        <w:tabs>
          <w:tab w:val="num" w:pos="1224"/>
        </w:tabs>
        <w:ind w:left="1224" w:hanging="864"/>
      </w:pPr>
      <w:rPr>
        <w:rFonts w:ascii="Arial Narrow" w:hAnsi="Arial Narrow" w:hint="default"/>
        <w:b w:val="0"/>
        <w:i w:val="0"/>
        <w:sz w:val="20"/>
        <w:szCs w:val="20"/>
      </w:rPr>
    </w:lvl>
    <w:lvl w:ilvl="3">
      <w:start w:val="1"/>
      <w:numFmt w:val="decimal"/>
      <w:pStyle w:val="NF-REQ3"/>
      <w:lvlText w:val="NF-%1.%2.%3.%4."/>
      <w:lvlJc w:val="left"/>
      <w:pPr>
        <w:tabs>
          <w:tab w:val="num" w:pos="1728"/>
        </w:tabs>
        <w:ind w:left="1728" w:hanging="1008"/>
      </w:pPr>
      <w:rPr>
        <w:rFonts w:ascii="Arial Narrow" w:hAnsi="Arial Narrow" w:hint="default"/>
        <w:b w:val="0"/>
        <w:i w:val="0"/>
        <w:sz w:val="18"/>
        <w:szCs w:val="18"/>
      </w:rPr>
    </w:lvl>
    <w:lvl w:ilvl="4">
      <w:start w:val="1"/>
      <w:numFmt w:val="decimal"/>
      <w:lvlText w:val="NF-%1.%2.%3.%4.%5."/>
      <w:lvlJc w:val="left"/>
      <w:pPr>
        <w:tabs>
          <w:tab w:val="num" w:pos="2232"/>
        </w:tabs>
        <w:ind w:left="2232" w:hanging="1152"/>
      </w:pPr>
      <w:rPr>
        <w:rFonts w:ascii="Arial Narrow" w:hAnsi="Arial Narrow" w:hint="default"/>
        <w:sz w:val="16"/>
        <w:szCs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 w15:restartNumberingAfterBreak="0">
    <w:nsid w:val="457E2A0F"/>
    <w:multiLevelType w:val="hybridMultilevel"/>
    <w:tmpl w:val="8D3CC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15928"/>
    <w:multiLevelType w:val="multilevel"/>
    <w:tmpl w:val="09FC41D2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28"/>
        </w:tabs>
        <w:ind w:left="2128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451"/>
        </w:tabs>
        <w:ind w:left="44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851" w:hanging="851"/>
      </w:pPr>
      <w:rPr>
        <w:rFonts w:hint="default"/>
      </w:rPr>
    </w:lvl>
  </w:abstractNum>
  <w:abstractNum w:abstractNumId="17" w15:restartNumberingAfterBreak="0">
    <w:nsid w:val="54186E82"/>
    <w:multiLevelType w:val="hybridMultilevel"/>
    <w:tmpl w:val="28221622"/>
    <w:lvl w:ilvl="0" w:tplc="6F92D278">
      <w:start w:val="1"/>
      <w:numFmt w:val="decimal"/>
      <w:pStyle w:val="Heading2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391E4E"/>
    <w:multiLevelType w:val="multilevel"/>
    <w:tmpl w:val="DF4059F2"/>
    <w:lvl w:ilvl="0">
      <w:start w:val="1"/>
      <w:numFmt w:val="decimal"/>
      <w:pStyle w:val="Feature"/>
      <w:lvlText w:val="Feature-%1: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/>
        <w:sz w:val="22"/>
        <w:szCs w:val="22"/>
      </w:rPr>
    </w:lvl>
    <w:lvl w:ilvl="1">
      <w:start w:val="1"/>
      <w:numFmt w:val="decimal"/>
      <w:pStyle w:val="REQ-1"/>
      <w:lvlText w:val="RQ-%1.%2."/>
      <w:lvlJc w:val="left"/>
      <w:pPr>
        <w:tabs>
          <w:tab w:val="num" w:pos="864"/>
        </w:tabs>
        <w:ind w:left="864" w:hanging="864"/>
      </w:pPr>
      <w:rPr>
        <w:rFonts w:ascii="Arial Narrow" w:hAnsi="Arial Narrow" w:hint="default"/>
        <w:b/>
        <w:i w:val="0"/>
      </w:rPr>
    </w:lvl>
    <w:lvl w:ilvl="2">
      <w:start w:val="1"/>
      <w:numFmt w:val="decimal"/>
      <w:pStyle w:val="REQ-2"/>
      <w:lvlText w:val="RQ-%1.%2.%3."/>
      <w:lvlJc w:val="left"/>
      <w:pPr>
        <w:tabs>
          <w:tab w:val="num" w:pos="1440"/>
        </w:tabs>
        <w:ind w:left="1440" w:hanging="1080"/>
      </w:pPr>
      <w:rPr>
        <w:rFonts w:ascii="Arial Narrow" w:hAnsi="Arial Narrow" w:hint="default"/>
        <w:b w:val="0"/>
        <w:i w:val="0"/>
        <w:sz w:val="20"/>
        <w:szCs w:val="20"/>
      </w:rPr>
    </w:lvl>
    <w:lvl w:ilvl="3">
      <w:start w:val="1"/>
      <w:numFmt w:val="decimal"/>
      <w:pStyle w:val="REQ-3"/>
      <w:lvlText w:val="RQ-%1.%2.%3.%4."/>
      <w:lvlJc w:val="left"/>
      <w:pPr>
        <w:tabs>
          <w:tab w:val="num" w:pos="2016"/>
        </w:tabs>
        <w:ind w:left="2016" w:hanging="1296"/>
      </w:pPr>
      <w:rPr>
        <w:rFonts w:ascii="Arial Narrow" w:hAnsi="Arial Narrow" w:hint="default"/>
        <w:b w:val="0"/>
        <w:i w:val="0"/>
        <w:sz w:val="18"/>
        <w:szCs w:val="18"/>
      </w:rPr>
    </w:lvl>
    <w:lvl w:ilvl="4">
      <w:start w:val="1"/>
      <w:numFmt w:val="decimal"/>
      <w:pStyle w:val="REQ-4"/>
      <w:lvlText w:val="RQ-%1.%2.%3.%4.%5."/>
      <w:lvlJc w:val="left"/>
      <w:pPr>
        <w:tabs>
          <w:tab w:val="num" w:pos="2520"/>
        </w:tabs>
        <w:ind w:left="2520" w:hanging="1440"/>
      </w:pPr>
      <w:rPr>
        <w:rFonts w:ascii="Arial Narrow" w:hAnsi="Arial Narrow" w:hint="default"/>
        <w:sz w:val="16"/>
        <w:szCs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9" w15:restartNumberingAfterBreak="0">
    <w:nsid w:val="57DA00FE"/>
    <w:multiLevelType w:val="hybridMultilevel"/>
    <w:tmpl w:val="4D308422"/>
    <w:lvl w:ilvl="0" w:tplc="CB3C5904">
      <w:start w:val="1"/>
      <w:numFmt w:val="decimal"/>
      <w:lvlText w:val="%1-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66796D"/>
    <w:multiLevelType w:val="hybridMultilevel"/>
    <w:tmpl w:val="31029340"/>
    <w:lvl w:ilvl="0" w:tplc="9CF046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7E648E">
      <w:start w:val="21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F25C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7C31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D495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852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780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049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2046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E856BC5"/>
    <w:multiLevelType w:val="hybridMultilevel"/>
    <w:tmpl w:val="562C397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6B5490"/>
    <w:multiLevelType w:val="hybridMultilevel"/>
    <w:tmpl w:val="9DB8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21467A"/>
    <w:multiLevelType w:val="hybridMultilevel"/>
    <w:tmpl w:val="F35E180E"/>
    <w:lvl w:ilvl="0" w:tplc="437683A8">
      <w:start w:val="1"/>
      <w:numFmt w:val="decimal"/>
      <w:pStyle w:val="Step"/>
      <w:lvlText w:val="Task-%1:"/>
      <w:lvlJc w:val="left"/>
      <w:pPr>
        <w:tabs>
          <w:tab w:val="num" w:pos="936"/>
        </w:tabs>
        <w:ind w:left="936" w:hanging="936"/>
      </w:pPr>
      <w:rPr>
        <w:rFonts w:ascii="Helvetica" w:hAnsi="Helvetica" w:hint="default"/>
        <w:b/>
        <w:i/>
        <w:caps w:val="0"/>
        <w:sz w:val="18"/>
      </w:rPr>
    </w:lvl>
    <w:lvl w:ilvl="1" w:tplc="59CA1B82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B70E48A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4E299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DA0695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DB98DCC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5221A7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6003E2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454C017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15507F4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747F0F2D"/>
    <w:multiLevelType w:val="hybridMultilevel"/>
    <w:tmpl w:val="7012C3BC"/>
    <w:lvl w:ilvl="0" w:tplc="0CEE470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D76ED0"/>
    <w:multiLevelType w:val="hybridMultilevel"/>
    <w:tmpl w:val="D7E297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970311"/>
    <w:multiLevelType w:val="hybridMultilevel"/>
    <w:tmpl w:val="876CA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52758E"/>
    <w:multiLevelType w:val="hybridMultilevel"/>
    <w:tmpl w:val="9C922188"/>
    <w:lvl w:ilvl="0" w:tplc="1AC40FE8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EC701F"/>
    <w:multiLevelType w:val="hybridMultilevel"/>
    <w:tmpl w:val="400A12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76225B"/>
    <w:multiLevelType w:val="singleLevel"/>
    <w:tmpl w:val="487ABC64"/>
    <w:lvl w:ilvl="0">
      <w:start w:val="1"/>
      <w:numFmt w:val="bullet"/>
      <w:pStyle w:val="Lis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20"/>
      </w:rPr>
    </w:lvl>
  </w:abstractNum>
  <w:abstractNum w:abstractNumId="31" w15:restartNumberingAfterBreak="0">
    <w:nsid w:val="7CC619E1"/>
    <w:multiLevelType w:val="hybridMultilevel"/>
    <w:tmpl w:val="C31EDA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3"/>
  </w:num>
  <w:num w:numId="3">
    <w:abstractNumId w:val="3"/>
  </w:num>
  <w:num w:numId="4">
    <w:abstractNumId w:val="12"/>
  </w:num>
  <w:num w:numId="5">
    <w:abstractNumId w:val="8"/>
  </w:num>
  <w:num w:numId="6">
    <w:abstractNumId w:val="14"/>
  </w:num>
  <w:num w:numId="7">
    <w:abstractNumId w:val="18"/>
  </w:num>
  <w:num w:numId="8">
    <w:abstractNumId w:val="9"/>
  </w:num>
  <w:num w:numId="9">
    <w:abstractNumId w:val="2"/>
  </w:num>
  <w:num w:numId="10">
    <w:abstractNumId w:val="6"/>
  </w:num>
  <w:num w:numId="11">
    <w:abstractNumId w:val="24"/>
  </w:num>
  <w:num w:numId="12">
    <w:abstractNumId w:val="16"/>
  </w:num>
  <w:num w:numId="13">
    <w:abstractNumId w:val="7"/>
  </w:num>
  <w:num w:numId="14">
    <w:abstractNumId w:val="4"/>
  </w:num>
  <w:num w:numId="15">
    <w:abstractNumId w:val="31"/>
  </w:num>
  <w:num w:numId="16">
    <w:abstractNumId w:val="25"/>
  </w:num>
  <w:num w:numId="17">
    <w:abstractNumId w:val="20"/>
  </w:num>
  <w:num w:numId="18">
    <w:abstractNumId w:val="5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6"/>
  </w:num>
  <w:num w:numId="24">
    <w:abstractNumId w:val="1"/>
  </w:num>
  <w:num w:numId="25">
    <w:abstractNumId w:val="15"/>
  </w:num>
  <w:num w:numId="26">
    <w:abstractNumId w:val="11"/>
  </w:num>
  <w:num w:numId="27">
    <w:abstractNumId w:val="28"/>
  </w:num>
  <w:num w:numId="28">
    <w:abstractNumId w:val="16"/>
  </w:num>
  <w:num w:numId="29">
    <w:abstractNumId w:val="16"/>
  </w:num>
  <w:num w:numId="30">
    <w:abstractNumId w:val="16"/>
  </w:num>
  <w:num w:numId="31">
    <w:abstractNumId w:val="29"/>
  </w:num>
  <w:num w:numId="32">
    <w:abstractNumId w:val="16"/>
    <w:lvlOverride w:ilvl="0">
      <w:startOverride w:val="5"/>
    </w:lvlOverride>
    <w:lvlOverride w:ilvl="1">
      <w:startOverride w:val="2"/>
    </w:lvlOverride>
    <w:lvlOverride w:ilvl="2">
      <w:startOverride w:val="2"/>
    </w:lvlOverride>
  </w:num>
  <w:num w:numId="33">
    <w:abstractNumId w:val="13"/>
  </w:num>
  <w:num w:numId="34">
    <w:abstractNumId w:val="16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 w:numId="4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</w:num>
  <w:num w:numId="44">
    <w:abstractNumId w:val="17"/>
  </w:num>
  <w:num w:numId="45">
    <w:abstractNumId w:val="17"/>
  </w:num>
  <w:num w:numId="46">
    <w:abstractNumId w:val="0"/>
  </w:num>
  <w:num w:numId="47">
    <w:abstractNumId w:val="22"/>
  </w:num>
  <w:num w:numId="48">
    <w:abstractNumId w:val="2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CA" w:vendorID="64" w:dllVersion="131078" w:nlCheck="1" w:checkStyle="1"/>
  <w:activeWritingStyle w:appName="MSWord" w:lang="en-IN" w:vendorID="64" w:dllVersion="131078" w:nlCheck="1" w:checkStyle="1"/>
  <w:activeWritingStyle w:appName="MSWord" w:lang="fr-FR" w:vendorID="64" w:dllVersion="131078" w:nlCheck="1" w:checkStyle="1"/>
  <w:activeWritingStyle w:appName="MSWord" w:lang="en-IE" w:vendorID="64" w:dllVersion="131078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9f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FE3"/>
    <w:rsid w:val="000013BD"/>
    <w:rsid w:val="000022D7"/>
    <w:rsid w:val="00002B43"/>
    <w:rsid w:val="00003B26"/>
    <w:rsid w:val="00004841"/>
    <w:rsid w:val="000060C8"/>
    <w:rsid w:val="0001102C"/>
    <w:rsid w:val="00012CA9"/>
    <w:rsid w:val="0001315F"/>
    <w:rsid w:val="000133A6"/>
    <w:rsid w:val="00013474"/>
    <w:rsid w:val="00013C9A"/>
    <w:rsid w:val="00015E37"/>
    <w:rsid w:val="0002005C"/>
    <w:rsid w:val="0002238F"/>
    <w:rsid w:val="00024358"/>
    <w:rsid w:val="00030BFD"/>
    <w:rsid w:val="00031E3C"/>
    <w:rsid w:val="000320F2"/>
    <w:rsid w:val="00032271"/>
    <w:rsid w:val="0003287B"/>
    <w:rsid w:val="00032C4A"/>
    <w:rsid w:val="00033DDD"/>
    <w:rsid w:val="000350FC"/>
    <w:rsid w:val="00035CA3"/>
    <w:rsid w:val="0003668F"/>
    <w:rsid w:val="000371F9"/>
    <w:rsid w:val="000402CB"/>
    <w:rsid w:val="00040842"/>
    <w:rsid w:val="00040FFA"/>
    <w:rsid w:val="00041918"/>
    <w:rsid w:val="00043B5D"/>
    <w:rsid w:val="0004499B"/>
    <w:rsid w:val="00044BA3"/>
    <w:rsid w:val="00045FA5"/>
    <w:rsid w:val="000466C6"/>
    <w:rsid w:val="0005076E"/>
    <w:rsid w:val="00050C39"/>
    <w:rsid w:val="00051935"/>
    <w:rsid w:val="0005234E"/>
    <w:rsid w:val="00052476"/>
    <w:rsid w:val="000529A5"/>
    <w:rsid w:val="00052D94"/>
    <w:rsid w:val="00054C48"/>
    <w:rsid w:val="00055664"/>
    <w:rsid w:val="00055B4A"/>
    <w:rsid w:val="000562C9"/>
    <w:rsid w:val="000566EA"/>
    <w:rsid w:val="000575E6"/>
    <w:rsid w:val="00057CC6"/>
    <w:rsid w:val="0006199D"/>
    <w:rsid w:val="00063443"/>
    <w:rsid w:val="00063FFF"/>
    <w:rsid w:val="00065565"/>
    <w:rsid w:val="00067927"/>
    <w:rsid w:val="0007053A"/>
    <w:rsid w:val="00070D27"/>
    <w:rsid w:val="00073428"/>
    <w:rsid w:val="0007417C"/>
    <w:rsid w:val="00075D60"/>
    <w:rsid w:val="00075DE8"/>
    <w:rsid w:val="00076E70"/>
    <w:rsid w:val="0008016D"/>
    <w:rsid w:val="00081147"/>
    <w:rsid w:val="00082B75"/>
    <w:rsid w:val="00084A9A"/>
    <w:rsid w:val="00085E32"/>
    <w:rsid w:val="0008668E"/>
    <w:rsid w:val="00090C8B"/>
    <w:rsid w:val="00091452"/>
    <w:rsid w:val="00091E46"/>
    <w:rsid w:val="0009205A"/>
    <w:rsid w:val="00093D2C"/>
    <w:rsid w:val="000954BA"/>
    <w:rsid w:val="000968F7"/>
    <w:rsid w:val="00097CBB"/>
    <w:rsid w:val="00097F54"/>
    <w:rsid w:val="000A127A"/>
    <w:rsid w:val="000A15F9"/>
    <w:rsid w:val="000A2172"/>
    <w:rsid w:val="000A4D38"/>
    <w:rsid w:val="000A581D"/>
    <w:rsid w:val="000A68B6"/>
    <w:rsid w:val="000A6F6E"/>
    <w:rsid w:val="000B050B"/>
    <w:rsid w:val="000B2953"/>
    <w:rsid w:val="000B486A"/>
    <w:rsid w:val="000B491D"/>
    <w:rsid w:val="000B4A0C"/>
    <w:rsid w:val="000B51A7"/>
    <w:rsid w:val="000B633E"/>
    <w:rsid w:val="000B6769"/>
    <w:rsid w:val="000B6E50"/>
    <w:rsid w:val="000B75D4"/>
    <w:rsid w:val="000B7E76"/>
    <w:rsid w:val="000C18B8"/>
    <w:rsid w:val="000C2C2C"/>
    <w:rsid w:val="000C3882"/>
    <w:rsid w:val="000D06D5"/>
    <w:rsid w:val="000D1B12"/>
    <w:rsid w:val="000D1E59"/>
    <w:rsid w:val="000D302E"/>
    <w:rsid w:val="000D4013"/>
    <w:rsid w:val="000E01F5"/>
    <w:rsid w:val="000E1EFB"/>
    <w:rsid w:val="000E204B"/>
    <w:rsid w:val="000E273B"/>
    <w:rsid w:val="000E2E83"/>
    <w:rsid w:val="000E32CE"/>
    <w:rsid w:val="000E5626"/>
    <w:rsid w:val="000E61D4"/>
    <w:rsid w:val="000E66B1"/>
    <w:rsid w:val="000F0A22"/>
    <w:rsid w:val="000F37D3"/>
    <w:rsid w:val="000F722C"/>
    <w:rsid w:val="000F7479"/>
    <w:rsid w:val="000F7B92"/>
    <w:rsid w:val="00100944"/>
    <w:rsid w:val="00100BA1"/>
    <w:rsid w:val="0010185F"/>
    <w:rsid w:val="00102633"/>
    <w:rsid w:val="00104198"/>
    <w:rsid w:val="001041EF"/>
    <w:rsid w:val="00105730"/>
    <w:rsid w:val="001057E2"/>
    <w:rsid w:val="00105A0D"/>
    <w:rsid w:val="00106619"/>
    <w:rsid w:val="001104ED"/>
    <w:rsid w:val="001135DB"/>
    <w:rsid w:val="00114EC4"/>
    <w:rsid w:val="00115357"/>
    <w:rsid w:val="001156C2"/>
    <w:rsid w:val="0011645C"/>
    <w:rsid w:val="0011702E"/>
    <w:rsid w:val="00121361"/>
    <w:rsid w:val="00123992"/>
    <w:rsid w:val="00124AAB"/>
    <w:rsid w:val="00124AF7"/>
    <w:rsid w:val="00125BF0"/>
    <w:rsid w:val="001274CB"/>
    <w:rsid w:val="001328C3"/>
    <w:rsid w:val="001344F2"/>
    <w:rsid w:val="00134551"/>
    <w:rsid w:val="00135242"/>
    <w:rsid w:val="00135E9D"/>
    <w:rsid w:val="001367F0"/>
    <w:rsid w:val="0014034C"/>
    <w:rsid w:val="001413BF"/>
    <w:rsid w:val="00143265"/>
    <w:rsid w:val="0014434F"/>
    <w:rsid w:val="00144B98"/>
    <w:rsid w:val="0014578F"/>
    <w:rsid w:val="00145CD0"/>
    <w:rsid w:val="00147E91"/>
    <w:rsid w:val="00147ED8"/>
    <w:rsid w:val="00150AE2"/>
    <w:rsid w:val="001515CE"/>
    <w:rsid w:val="001518D3"/>
    <w:rsid w:val="001533F7"/>
    <w:rsid w:val="00153F9A"/>
    <w:rsid w:val="001543CB"/>
    <w:rsid w:val="00155A49"/>
    <w:rsid w:val="00155DC2"/>
    <w:rsid w:val="001571D1"/>
    <w:rsid w:val="00157BB5"/>
    <w:rsid w:val="00160348"/>
    <w:rsid w:val="001629EA"/>
    <w:rsid w:val="00163207"/>
    <w:rsid w:val="00163C93"/>
    <w:rsid w:val="00165330"/>
    <w:rsid w:val="001655CB"/>
    <w:rsid w:val="0016582C"/>
    <w:rsid w:val="0016601B"/>
    <w:rsid w:val="00166097"/>
    <w:rsid w:val="00167A7B"/>
    <w:rsid w:val="00167AB7"/>
    <w:rsid w:val="001703E9"/>
    <w:rsid w:val="00170B39"/>
    <w:rsid w:val="0017115F"/>
    <w:rsid w:val="00174CF0"/>
    <w:rsid w:val="00177488"/>
    <w:rsid w:val="001808DE"/>
    <w:rsid w:val="00181192"/>
    <w:rsid w:val="00181A7F"/>
    <w:rsid w:val="00182285"/>
    <w:rsid w:val="00183B07"/>
    <w:rsid w:val="00184433"/>
    <w:rsid w:val="0018519C"/>
    <w:rsid w:val="0018798F"/>
    <w:rsid w:val="00187B71"/>
    <w:rsid w:val="00191B65"/>
    <w:rsid w:val="00192229"/>
    <w:rsid w:val="00193C61"/>
    <w:rsid w:val="001942F3"/>
    <w:rsid w:val="00194519"/>
    <w:rsid w:val="00195110"/>
    <w:rsid w:val="00196F0C"/>
    <w:rsid w:val="001A02A5"/>
    <w:rsid w:val="001A09A6"/>
    <w:rsid w:val="001A15EC"/>
    <w:rsid w:val="001A2043"/>
    <w:rsid w:val="001A3003"/>
    <w:rsid w:val="001A5986"/>
    <w:rsid w:val="001A599B"/>
    <w:rsid w:val="001A7149"/>
    <w:rsid w:val="001A7EBA"/>
    <w:rsid w:val="001B0EA3"/>
    <w:rsid w:val="001B2980"/>
    <w:rsid w:val="001B34AE"/>
    <w:rsid w:val="001B5B7E"/>
    <w:rsid w:val="001B6CA9"/>
    <w:rsid w:val="001B79C3"/>
    <w:rsid w:val="001B7C86"/>
    <w:rsid w:val="001C079D"/>
    <w:rsid w:val="001C0ADA"/>
    <w:rsid w:val="001C1B54"/>
    <w:rsid w:val="001C1BAB"/>
    <w:rsid w:val="001C508D"/>
    <w:rsid w:val="001C6685"/>
    <w:rsid w:val="001C7137"/>
    <w:rsid w:val="001C7BC5"/>
    <w:rsid w:val="001C7E99"/>
    <w:rsid w:val="001D14FD"/>
    <w:rsid w:val="001D1A63"/>
    <w:rsid w:val="001D1F69"/>
    <w:rsid w:val="001D2376"/>
    <w:rsid w:val="001D2E14"/>
    <w:rsid w:val="001D3004"/>
    <w:rsid w:val="001D5272"/>
    <w:rsid w:val="001D5707"/>
    <w:rsid w:val="001D685C"/>
    <w:rsid w:val="001D73D3"/>
    <w:rsid w:val="001E06B2"/>
    <w:rsid w:val="001E0EDA"/>
    <w:rsid w:val="001E138D"/>
    <w:rsid w:val="001E2D40"/>
    <w:rsid w:val="001E644D"/>
    <w:rsid w:val="001E6FB0"/>
    <w:rsid w:val="001F0B76"/>
    <w:rsid w:val="001F1CBC"/>
    <w:rsid w:val="001F2532"/>
    <w:rsid w:val="001F46B8"/>
    <w:rsid w:val="001F5F5B"/>
    <w:rsid w:val="001F6076"/>
    <w:rsid w:val="001F6A3B"/>
    <w:rsid w:val="001F7022"/>
    <w:rsid w:val="001F729D"/>
    <w:rsid w:val="001F78BF"/>
    <w:rsid w:val="00201B6B"/>
    <w:rsid w:val="0020203A"/>
    <w:rsid w:val="00202FD6"/>
    <w:rsid w:val="00206AF7"/>
    <w:rsid w:val="0021007C"/>
    <w:rsid w:val="00210490"/>
    <w:rsid w:val="00210E38"/>
    <w:rsid w:val="00211252"/>
    <w:rsid w:val="00211837"/>
    <w:rsid w:val="00211F2D"/>
    <w:rsid w:val="002131C4"/>
    <w:rsid w:val="002148C7"/>
    <w:rsid w:val="00215020"/>
    <w:rsid w:val="002152A7"/>
    <w:rsid w:val="00215981"/>
    <w:rsid w:val="00216A43"/>
    <w:rsid w:val="00217294"/>
    <w:rsid w:val="002200C7"/>
    <w:rsid w:val="002204C8"/>
    <w:rsid w:val="00220B33"/>
    <w:rsid w:val="00222562"/>
    <w:rsid w:val="00222933"/>
    <w:rsid w:val="00222F61"/>
    <w:rsid w:val="0022342A"/>
    <w:rsid w:val="00223489"/>
    <w:rsid w:val="00224756"/>
    <w:rsid w:val="00224A20"/>
    <w:rsid w:val="00230D74"/>
    <w:rsid w:val="00231130"/>
    <w:rsid w:val="002320D8"/>
    <w:rsid w:val="00232888"/>
    <w:rsid w:val="00233335"/>
    <w:rsid w:val="00233489"/>
    <w:rsid w:val="00233CA0"/>
    <w:rsid w:val="00234AA8"/>
    <w:rsid w:val="00234AAC"/>
    <w:rsid w:val="002361C2"/>
    <w:rsid w:val="00236FED"/>
    <w:rsid w:val="002401FB"/>
    <w:rsid w:val="002407B3"/>
    <w:rsid w:val="002412E7"/>
    <w:rsid w:val="00241AAF"/>
    <w:rsid w:val="002421F2"/>
    <w:rsid w:val="00242577"/>
    <w:rsid w:val="00243E6B"/>
    <w:rsid w:val="00245112"/>
    <w:rsid w:val="00246715"/>
    <w:rsid w:val="00250432"/>
    <w:rsid w:val="00250F1A"/>
    <w:rsid w:val="00254DB9"/>
    <w:rsid w:val="002553B0"/>
    <w:rsid w:val="0025540D"/>
    <w:rsid w:val="00255B4F"/>
    <w:rsid w:val="0026089F"/>
    <w:rsid w:val="002617CD"/>
    <w:rsid w:val="00263A67"/>
    <w:rsid w:val="00263BAE"/>
    <w:rsid w:val="00266062"/>
    <w:rsid w:val="00266F24"/>
    <w:rsid w:val="00267F73"/>
    <w:rsid w:val="002706D6"/>
    <w:rsid w:val="00272318"/>
    <w:rsid w:val="00274F30"/>
    <w:rsid w:val="00275C32"/>
    <w:rsid w:val="0027726C"/>
    <w:rsid w:val="0027797C"/>
    <w:rsid w:val="002808B1"/>
    <w:rsid w:val="00280909"/>
    <w:rsid w:val="00280D0F"/>
    <w:rsid w:val="0028347F"/>
    <w:rsid w:val="002854DE"/>
    <w:rsid w:val="00287B12"/>
    <w:rsid w:val="00290118"/>
    <w:rsid w:val="00291517"/>
    <w:rsid w:val="00291572"/>
    <w:rsid w:val="00291BD9"/>
    <w:rsid w:val="00291F95"/>
    <w:rsid w:val="002924E2"/>
    <w:rsid w:val="00293D66"/>
    <w:rsid w:val="00293DE2"/>
    <w:rsid w:val="00293F10"/>
    <w:rsid w:val="00295B40"/>
    <w:rsid w:val="002961AE"/>
    <w:rsid w:val="00297502"/>
    <w:rsid w:val="002A05E5"/>
    <w:rsid w:val="002A0855"/>
    <w:rsid w:val="002A192E"/>
    <w:rsid w:val="002A35AA"/>
    <w:rsid w:val="002A3C72"/>
    <w:rsid w:val="002A3DD0"/>
    <w:rsid w:val="002A4885"/>
    <w:rsid w:val="002A52BA"/>
    <w:rsid w:val="002A6375"/>
    <w:rsid w:val="002B1D50"/>
    <w:rsid w:val="002B2D6A"/>
    <w:rsid w:val="002B304B"/>
    <w:rsid w:val="002B313B"/>
    <w:rsid w:val="002B35A2"/>
    <w:rsid w:val="002B36E8"/>
    <w:rsid w:val="002B542C"/>
    <w:rsid w:val="002B5C5D"/>
    <w:rsid w:val="002B7232"/>
    <w:rsid w:val="002B7A04"/>
    <w:rsid w:val="002B7C1B"/>
    <w:rsid w:val="002C046C"/>
    <w:rsid w:val="002C2E01"/>
    <w:rsid w:val="002C2FE5"/>
    <w:rsid w:val="002C3498"/>
    <w:rsid w:val="002C5FFC"/>
    <w:rsid w:val="002C60D8"/>
    <w:rsid w:val="002C6BC0"/>
    <w:rsid w:val="002C7038"/>
    <w:rsid w:val="002C705C"/>
    <w:rsid w:val="002C7234"/>
    <w:rsid w:val="002C7FD7"/>
    <w:rsid w:val="002D01FC"/>
    <w:rsid w:val="002D0302"/>
    <w:rsid w:val="002D0A60"/>
    <w:rsid w:val="002D1116"/>
    <w:rsid w:val="002D12D6"/>
    <w:rsid w:val="002D253E"/>
    <w:rsid w:val="002D38A2"/>
    <w:rsid w:val="002D3CC8"/>
    <w:rsid w:val="002D42DD"/>
    <w:rsid w:val="002D44AB"/>
    <w:rsid w:val="002D4506"/>
    <w:rsid w:val="002D4661"/>
    <w:rsid w:val="002D4A5A"/>
    <w:rsid w:val="002D4BD2"/>
    <w:rsid w:val="002D4F82"/>
    <w:rsid w:val="002D68F7"/>
    <w:rsid w:val="002D6BA3"/>
    <w:rsid w:val="002E08B6"/>
    <w:rsid w:val="002E0F13"/>
    <w:rsid w:val="002E508B"/>
    <w:rsid w:val="002E567F"/>
    <w:rsid w:val="002E5D41"/>
    <w:rsid w:val="002E6F53"/>
    <w:rsid w:val="002E70B7"/>
    <w:rsid w:val="002E710F"/>
    <w:rsid w:val="002F2193"/>
    <w:rsid w:val="002F3102"/>
    <w:rsid w:val="002F3ADC"/>
    <w:rsid w:val="002F498A"/>
    <w:rsid w:val="002F4A61"/>
    <w:rsid w:val="002F5908"/>
    <w:rsid w:val="002F6D7A"/>
    <w:rsid w:val="002F6D81"/>
    <w:rsid w:val="002F7221"/>
    <w:rsid w:val="002F78DA"/>
    <w:rsid w:val="003001F9"/>
    <w:rsid w:val="003018FB"/>
    <w:rsid w:val="00302722"/>
    <w:rsid w:val="00302D33"/>
    <w:rsid w:val="00302D94"/>
    <w:rsid w:val="003030E0"/>
    <w:rsid w:val="0030362C"/>
    <w:rsid w:val="003041A6"/>
    <w:rsid w:val="00305161"/>
    <w:rsid w:val="00310E8F"/>
    <w:rsid w:val="00313561"/>
    <w:rsid w:val="00315060"/>
    <w:rsid w:val="0031726F"/>
    <w:rsid w:val="00322908"/>
    <w:rsid w:val="0032293C"/>
    <w:rsid w:val="00322B62"/>
    <w:rsid w:val="003236D9"/>
    <w:rsid w:val="00323784"/>
    <w:rsid w:val="00324772"/>
    <w:rsid w:val="00324A65"/>
    <w:rsid w:val="00324B8C"/>
    <w:rsid w:val="00324C8C"/>
    <w:rsid w:val="003251D3"/>
    <w:rsid w:val="003263C0"/>
    <w:rsid w:val="0032687C"/>
    <w:rsid w:val="00326DD1"/>
    <w:rsid w:val="0032777E"/>
    <w:rsid w:val="00330187"/>
    <w:rsid w:val="00331B31"/>
    <w:rsid w:val="003326C6"/>
    <w:rsid w:val="0033285E"/>
    <w:rsid w:val="00332B74"/>
    <w:rsid w:val="00333019"/>
    <w:rsid w:val="003334F0"/>
    <w:rsid w:val="00335F62"/>
    <w:rsid w:val="003375CC"/>
    <w:rsid w:val="00337B48"/>
    <w:rsid w:val="0034158E"/>
    <w:rsid w:val="00343699"/>
    <w:rsid w:val="00343742"/>
    <w:rsid w:val="003443C3"/>
    <w:rsid w:val="00345F18"/>
    <w:rsid w:val="00346F78"/>
    <w:rsid w:val="00347C4E"/>
    <w:rsid w:val="003534BC"/>
    <w:rsid w:val="003547B5"/>
    <w:rsid w:val="0035583C"/>
    <w:rsid w:val="003574E8"/>
    <w:rsid w:val="00362DC5"/>
    <w:rsid w:val="00364B65"/>
    <w:rsid w:val="00365E13"/>
    <w:rsid w:val="00367046"/>
    <w:rsid w:val="00371E35"/>
    <w:rsid w:val="003734E1"/>
    <w:rsid w:val="00374784"/>
    <w:rsid w:val="00377892"/>
    <w:rsid w:val="0038208B"/>
    <w:rsid w:val="00382CDE"/>
    <w:rsid w:val="003842DE"/>
    <w:rsid w:val="00384A33"/>
    <w:rsid w:val="0038726E"/>
    <w:rsid w:val="00387766"/>
    <w:rsid w:val="003908F5"/>
    <w:rsid w:val="003909BD"/>
    <w:rsid w:val="003912B1"/>
    <w:rsid w:val="00391507"/>
    <w:rsid w:val="00392AB0"/>
    <w:rsid w:val="00393EF0"/>
    <w:rsid w:val="003941CB"/>
    <w:rsid w:val="003942E6"/>
    <w:rsid w:val="003954A0"/>
    <w:rsid w:val="00396E54"/>
    <w:rsid w:val="0039732C"/>
    <w:rsid w:val="003A52DE"/>
    <w:rsid w:val="003A5503"/>
    <w:rsid w:val="003A66C4"/>
    <w:rsid w:val="003B24CB"/>
    <w:rsid w:val="003B36B9"/>
    <w:rsid w:val="003B4DB7"/>
    <w:rsid w:val="003B5116"/>
    <w:rsid w:val="003B7CE6"/>
    <w:rsid w:val="003B7E4C"/>
    <w:rsid w:val="003C0140"/>
    <w:rsid w:val="003C11AF"/>
    <w:rsid w:val="003C1E90"/>
    <w:rsid w:val="003C38CD"/>
    <w:rsid w:val="003C44A5"/>
    <w:rsid w:val="003C6E9D"/>
    <w:rsid w:val="003C7D7A"/>
    <w:rsid w:val="003D041E"/>
    <w:rsid w:val="003D1D3D"/>
    <w:rsid w:val="003D20FE"/>
    <w:rsid w:val="003D2271"/>
    <w:rsid w:val="003D2CFA"/>
    <w:rsid w:val="003D2D6A"/>
    <w:rsid w:val="003D3AF1"/>
    <w:rsid w:val="003D4597"/>
    <w:rsid w:val="003D48D4"/>
    <w:rsid w:val="003D4CE0"/>
    <w:rsid w:val="003D4F15"/>
    <w:rsid w:val="003D54C3"/>
    <w:rsid w:val="003D6548"/>
    <w:rsid w:val="003D75FC"/>
    <w:rsid w:val="003D7B3C"/>
    <w:rsid w:val="003E0B2E"/>
    <w:rsid w:val="003E26A1"/>
    <w:rsid w:val="003E2EA1"/>
    <w:rsid w:val="003E3D00"/>
    <w:rsid w:val="003E4C98"/>
    <w:rsid w:val="003E56B9"/>
    <w:rsid w:val="003E5D88"/>
    <w:rsid w:val="003E6AD1"/>
    <w:rsid w:val="003F299E"/>
    <w:rsid w:val="003F29FB"/>
    <w:rsid w:val="003F3184"/>
    <w:rsid w:val="003F31E6"/>
    <w:rsid w:val="003F46CB"/>
    <w:rsid w:val="003F5AE2"/>
    <w:rsid w:val="003F605F"/>
    <w:rsid w:val="004006F5"/>
    <w:rsid w:val="004011B4"/>
    <w:rsid w:val="00402008"/>
    <w:rsid w:val="00402CFB"/>
    <w:rsid w:val="00402FCD"/>
    <w:rsid w:val="00405B25"/>
    <w:rsid w:val="004062ED"/>
    <w:rsid w:val="004072EF"/>
    <w:rsid w:val="00407419"/>
    <w:rsid w:val="00407C70"/>
    <w:rsid w:val="00413191"/>
    <w:rsid w:val="004141AB"/>
    <w:rsid w:val="004141F5"/>
    <w:rsid w:val="00414D15"/>
    <w:rsid w:val="00415C75"/>
    <w:rsid w:val="00415EBE"/>
    <w:rsid w:val="00416053"/>
    <w:rsid w:val="00416EE1"/>
    <w:rsid w:val="00417497"/>
    <w:rsid w:val="00417F88"/>
    <w:rsid w:val="00421063"/>
    <w:rsid w:val="00422522"/>
    <w:rsid w:val="00424546"/>
    <w:rsid w:val="00425AEC"/>
    <w:rsid w:val="0042701B"/>
    <w:rsid w:val="00432CC8"/>
    <w:rsid w:val="00432D84"/>
    <w:rsid w:val="004339F4"/>
    <w:rsid w:val="00433F7A"/>
    <w:rsid w:val="004347F7"/>
    <w:rsid w:val="004418B5"/>
    <w:rsid w:val="00443D4D"/>
    <w:rsid w:val="00444A08"/>
    <w:rsid w:val="00444E15"/>
    <w:rsid w:val="00446398"/>
    <w:rsid w:val="004469F3"/>
    <w:rsid w:val="00446EE8"/>
    <w:rsid w:val="00447871"/>
    <w:rsid w:val="00451E3E"/>
    <w:rsid w:val="00453AC7"/>
    <w:rsid w:val="004544ED"/>
    <w:rsid w:val="00454603"/>
    <w:rsid w:val="004554B4"/>
    <w:rsid w:val="00455BD6"/>
    <w:rsid w:val="00460CA2"/>
    <w:rsid w:val="0046120E"/>
    <w:rsid w:val="0046225F"/>
    <w:rsid w:val="004633D9"/>
    <w:rsid w:val="004636C4"/>
    <w:rsid w:val="00463E37"/>
    <w:rsid w:val="00464411"/>
    <w:rsid w:val="00465735"/>
    <w:rsid w:val="0046635D"/>
    <w:rsid w:val="004708CF"/>
    <w:rsid w:val="00470A7D"/>
    <w:rsid w:val="00472E9C"/>
    <w:rsid w:val="004737EE"/>
    <w:rsid w:val="00473C11"/>
    <w:rsid w:val="00473D32"/>
    <w:rsid w:val="00473D9B"/>
    <w:rsid w:val="004751E1"/>
    <w:rsid w:val="00476C5B"/>
    <w:rsid w:val="004803EB"/>
    <w:rsid w:val="00482728"/>
    <w:rsid w:val="004829E6"/>
    <w:rsid w:val="00483BA2"/>
    <w:rsid w:val="00485DAC"/>
    <w:rsid w:val="00487BCC"/>
    <w:rsid w:val="00490781"/>
    <w:rsid w:val="00490EB1"/>
    <w:rsid w:val="00491989"/>
    <w:rsid w:val="00491B81"/>
    <w:rsid w:val="00493486"/>
    <w:rsid w:val="00494F8C"/>
    <w:rsid w:val="00495B88"/>
    <w:rsid w:val="00495FFD"/>
    <w:rsid w:val="0049670C"/>
    <w:rsid w:val="004A04EA"/>
    <w:rsid w:val="004A35EF"/>
    <w:rsid w:val="004A3C97"/>
    <w:rsid w:val="004A3FB0"/>
    <w:rsid w:val="004A4686"/>
    <w:rsid w:val="004A4B32"/>
    <w:rsid w:val="004A50E8"/>
    <w:rsid w:val="004A5F29"/>
    <w:rsid w:val="004A707E"/>
    <w:rsid w:val="004B0950"/>
    <w:rsid w:val="004B2473"/>
    <w:rsid w:val="004B3B8D"/>
    <w:rsid w:val="004B3CD1"/>
    <w:rsid w:val="004B60DC"/>
    <w:rsid w:val="004B7105"/>
    <w:rsid w:val="004B7A18"/>
    <w:rsid w:val="004C0127"/>
    <w:rsid w:val="004C2BC9"/>
    <w:rsid w:val="004C2C59"/>
    <w:rsid w:val="004C4114"/>
    <w:rsid w:val="004C4544"/>
    <w:rsid w:val="004C4A53"/>
    <w:rsid w:val="004C4D97"/>
    <w:rsid w:val="004C6592"/>
    <w:rsid w:val="004C7D4B"/>
    <w:rsid w:val="004D033C"/>
    <w:rsid w:val="004D271A"/>
    <w:rsid w:val="004D2C3A"/>
    <w:rsid w:val="004D421F"/>
    <w:rsid w:val="004D4401"/>
    <w:rsid w:val="004D4659"/>
    <w:rsid w:val="004D47CE"/>
    <w:rsid w:val="004D4BA6"/>
    <w:rsid w:val="004D77EE"/>
    <w:rsid w:val="004D79C2"/>
    <w:rsid w:val="004E25EE"/>
    <w:rsid w:val="004E317F"/>
    <w:rsid w:val="004E3809"/>
    <w:rsid w:val="004E5567"/>
    <w:rsid w:val="004E591E"/>
    <w:rsid w:val="004E69B7"/>
    <w:rsid w:val="004F0D57"/>
    <w:rsid w:val="004F1A3B"/>
    <w:rsid w:val="004F2D73"/>
    <w:rsid w:val="004F44CD"/>
    <w:rsid w:val="004F56F6"/>
    <w:rsid w:val="004F5C16"/>
    <w:rsid w:val="004F69F4"/>
    <w:rsid w:val="004F75D5"/>
    <w:rsid w:val="00500B20"/>
    <w:rsid w:val="0050395A"/>
    <w:rsid w:val="00505163"/>
    <w:rsid w:val="00505881"/>
    <w:rsid w:val="00505CE6"/>
    <w:rsid w:val="005060A4"/>
    <w:rsid w:val="0050617A"/>
    <w:rsid w:val="005069A8"/>
    <w:rsid w:val="00506F4E"/>
    <w:rsid w:val="00507B28"/>
    <w:rsid w:val="00507EA1"/>
    <w:rsid w:val="00510C5F"/>
    <w:rsid w:val="005130F8"/>
    <w:rsid w:val="005137E0"/>
    <w:rsid w:val="005159C7"/>
    <w:rsid w:val="005172DC"/>
    <w:rsid w:val="00522BC0"/>
    <w:rsid w:val="005234FB"/>
    <w:rsid w:val="0052504E"/>
    <w:rsid w:val="00525214"/>
    <w:rsid w:val="00525BD5"/>
    <w:rsid w:val="00525F65"/>
    <w:rsid w:val="005267FE"/>
    <w:rsid w:val="0052694E"/>
    <w:rsid w:val="00526DE1"/>
    <w:rsid w:val="00530095"/>
    <w:rsid w:val="00530456"/>
    <w:rsid w:val="005352FB"/>
    <w:rsid w:val="005366E4"/>
    <w:rsid w:val="00540D70"/>
    <w:rsid w:val="00541F4D"/>
    <w:rsid w:val="00542985"/>
    <w:rsid w:val="0054310A"/>
    <w:rsid w:val="00543B54"/>
    <w:rsid w:val="0054512B"/>
    <w:rsid w:val="0054646F"/>
    <w:rsid w:val="0055094D"/>
    <w:rsid w:val="005509C1"/>
    <w:rsid w:val="005516DF"/>
    <w:rsid w:val="00551A94"/>
    <w:rsid w:val="00551B30"/>
    <w:rsid w:val="00554778"/>
    <w:rsid w:val="0055607F"/>
    <w:rsid w:val="005561C9"/>
    <w:rsid w:val="00557000"/>
    <w:rsid w:val="00557C7D"/>
    <w:rsid w:val="00560BCC"/>
    <w:rsid w:val="005631D9"/>
    <w:rsid w:val="005632D9"/>
    <w:rsid w:val="00563910"/>
    <w:rsid w:val="005641F8"/>
    <w:rsid w:val="0056423A"/>
    <w:rsid w:val="005644EC"/>
    <w:rsid w:val="00564DEC"/>
    <w:rsid w:val="00566DE4"/>
    <w:rsid w:val="00567CC6"/>
    <w:rsid w:val="005710AB"/>
    <w:rsid w:val="0057345F"/>
    <w:rsid w:val="00574882"/>
    <w:rsid w:val="005771FE"/>
    <w:rsid w:val="00580CFF"/>
    <w:rsid w:val="00581A44"/>
    <w:rsid w:val="00581A73"/>
    <w:rsid w:val="00581D0E"/>
    <w:rsid w:val="00586947"/>
    <w:rsid w:val="00586A0C"/>
    <w:rsid w:val="00587054"/>
    <w:rsid w:val="00587BF9"/>
    <w:rsid w:val="00590C84"/>
    <w:rsid w:val="0059139B"/>
    <w:rsid w:val="00591B47"/>
    <w:rsid w:val="00591F01"/>
    <w:rsid w:val="0059211F"/>
    <w:rsid w:val="0059245E"/>
    <w:rsid w:val="0059329C"/>
    <w:rsid w:val="00593633"/>
    <w:rsid w:val="00594255"/>
    <w:rsid w:val="00594B0C"/>
    <w:rsid w:val="005953C4"/>
    <w:rsid w:val="00596C37"/>
    <w:rsid w:val="00596CF9"/>
    <w:rsid w:val="005A0033"/>
    <w:rsid w:val="005A0447"/>
    <w:rsid w:val="005A1B13"/>
    <w:rsid w:val="005A2256"/>
    <w:rsid w:val="005A22F0"/>
    <w:rsid w:val="005A290D"/>
    <w:rsid w:val="005A3524"/>
    <w:rsid w:val="005A3DBD"/>
    <w:rsid w:val="005A438E"/>
    <w:rsid w:val="005A4FEE"/>
    <w:rsid w:val="005A5E4E"/>
    <w:rsid w:val="005A682E"/>
    <w:rsid w:val="005A7C5B"/>
    <w:rsid w:val="005A7D81"/>
    <w:rsid w:val="005A7EA4"/>
    <w:rsid w:val="005B07B3"/>
    <w:rsid w:val="005B0882"/>
    <w:rsid w:val="005B10A3"/>
    <w:rsid w:val="005B1185"/>
    <w:rsid w:val="005B1804"/>
    <w:rsid w:val="005B4B20"/>
    <w:rsid w:val="005B4EA1"/>
    <w:rsid w:val="005B6302"/>
    <w:rsid w:val="005B6407"/>
    <w:rsid w:val="005B70AE"/>
    <w:rsid w:val="005B7794"/>
    <w:rsid w:val="005C076C"/>
    <w:rsid w:val="005C111C"/>
    <w:rsid w:val="005C39F4"/>
    <w:rsid w:val="005C3EFF"/>
    <w:rsid w:val="005C409A"/>
    <w:rsid w:val="005C5552"/>
    <w:rsid w:val="005C5CEA"/>
    <w:rsid w:val="005C6686"/>
    <w:rsid w:val="005D0BDA"/>
    <w:rsid w:val="005D1954"/>
    <w:rsid w:val="005D44CF"/>
    <w:rsid w:val="005D4749"/>
    <w:rsid w:val="005D723A"/>
    <w:rsid w:val="005D75DB"/>
    <w:rsid w:val="005E00D6"/>
    <w:rsid w:val="005E03CA"/>
    <w:rsid w:val="005E0BBA"/>
    <w:rsid w:val="005E2F38"/>
    <w:rsid w:val="005E32EC"/>
    <w:rsid w:val="005E34E0"/>
    <w:rsid w:val="005E3CFA"/>
    <w:rsid w:val="005E480A"/>
    <w:rsid w:val="005E55C9"/>
    <w:rsid w:val="005E65B7"/>
    <w:rsid w:val="005F100C"/>
    <w:rsid w:val="005F22B7"/>
    <w:rsid w:val="005F23A2"/>
    <w:rsid w:val="005F2535"/>
    <w:rsid w:val="005F2592"/>
    <w:rsid w:val="005F4A9A"/>
    <w:rsid w:val="005F5264"/>
    <w:rsid w:val="005F52E1"/>
    <w:rsid w:val="005F765A"/>
    <w:rsid w:val="00601371"/>
    <w:rsid w:val="0060140D"/>
    <w:rsid w:val="00602076"/>
    <w:rsid w:val="006022CD"/>
    <w:rsid w:val="00602E19"/>
    <w:rsid w:val="00603544"/>
    <w:rsid w:val="00603CEC"/>
    <w:rsid w:val="00604594"/>
    <w:rsid w:val="00604735"/>
    <w:rsid w:val="0060476D"/>
    <w:rsid w:val="0060630E"/>
    <w:rsid w:val="00606AAD"/>
    <w:rsid w:val="006108FB"/>
    <w:rsid w:val="006111E5"/>
    <w:rsid w:val="00614BF3"/>
    <w:rsid w:val="00614CF4"/>
    <w:rsid w:val="00614D41"/>
    <w:rsid w:val="006173CA"/>
    <w:rsid w:val="006174E9"/>
    <w:rsid w:val="006212ED"/>
    <w:rsid w:val="00625261"/>
    <w:rsid w:val="00630060"/>
    <w:rsid w:val="006307CD"/>
    <w:rsid w:val="00631306"/>
    <w:rsid w:val="00631D0A"/>
    <w:rsid w:val="0063373B"/>
    <w:rsid w:val="00633E4B"/>
    <w:rsid w:val="00633EAC"/>
    <w:rsid w:val="00633FFD"/>
    <w:rsid w:val="0063402C"/>
    <w:rsid w:val="006349CC"/>
    <w:rsid w:val="006410AD"/>
    <w:rsid w:val="006415E2"/>
    <w:rsid w:val="0064177F"/>
    <w:rsid w:val="00642309"/>
    <w:rsid w:val="006429CD"/>
    <w:rsid w:val="0064307B"/>
    <w:rsid w:val="00643237"/>
    <w:rsid w:val="006432FA"/>
    <w:rsid w:val="006433BA"/>
    <w:rsid w:val="00644A66"/>
    <w:rsid w:val="006471FF"/>
    <w:rsid w:val="00651031"/>
    <w:rsid w:val="00651214"/>
    <w:rsid w:val="0065132F"/>
    <w:rsid w:val="00651B0B"/>
    <w:rsid w:val="00651DA6"/>
    <w:rsid w:val="00651FE3"/>
    <w:rsid w:val="00652B2B"/>
    <w:rsid w:val="00652E04"/>
    <w:rsid w:val="006537CB"/>
    <w:rsid w:val="006542ED"/>
    <w:rsid w:val="006548D3"/>
    <w:rsid w:val="006562EF"/>
    <w:rsid w:val="00663232"/>
    <w:rsid w:val="00665A0A"/>
    <w:rsid w:val="006665E3"/>
    <w:rsid w:val="0067000D"/>
    <w:rsid w:val="00670CD8"/>
    <w:rsid w:val="00672E48"/>
    <w:rsid w:val="0067413E"/>
    <w:rsid w:val="00674206"/>
    <w:rsid w:val="00675AAD"/>
    <w:rsid w:val="00676964"/>
    <w:rsid w:val="0067777F"/>
    <w:rsid w:val="0068023E"/>
    <w:rsid w:val="00682FD0"/>
    <w:rsid w:val="006851AF"/>
    <w:rsid w:val="00687C5A"/>
    <w:rsid w:val="00690C66"/>
    <w:rsid w:val="00691B1C"/>
    <w:rsid w:val="00692BD1"/>
    <w:rsid w:val="0069517F"/>
    <w:rsid w:val="00696DBB"/>
    <w:rsid w:val="00697A8E"/>
    <w:rsid w:val="006A10E2"/>
    <w:rsid w:val="006A17AB"/>
    <w:rsid w:val="006A193A"/>
    <w:rsid w:val="006A2198"/>
    <w:rsid w:val="006A2323"/>
    <w:rsid w:val="006A295D"/>
    <w:rsid w:val="006A59DD"/>
    <w:rsid w:val="006A7B66"/>
    <w:rsid w:val="006B0180"/>
    <w:rsid w:val="006B1A19"/>
    <w:rsid w:val="006B33AF"/>
    <w:rsid w:val="006B65FC"/>
    <w:rsid w:val="006B7599"/>
    <w:rsid w:val="006C1244"/>
    <w:rsid w:val="006C2049"/>
    <w:rsid w:val="006C20DE"/>
    <w:rsid w:val="006C31CA"/>
    <w:rsid w:val="006C685A"/>
    <w:rsid w:val="006C6A62"/>
    <w:rsid w:val="006D0AE8"/>
    <w:rsid w:val="006D0F43"/>
    <w:rsid w:val="006D1608"/>
    <w:rsid w:val="006D337B"/>
    <w:rsid w:val="006D394D"/>
    <w:rsid w:val="006D6486"/>
    <w:rsid w:val="006E0E4E"/>
    <w:rsid w:val="006E1D40"/>
    <w:rsid w:val="006E3E39"/>
    <w:rsid w:val="006E5F54"/>
    <w:rsid w:val="006F0626"/>
    <w:rsid w:val="006F0A1B"/>
    <w:rsid w:val="006F0B44"/>
    <w:rsid w:val="006F0F12"/>
    <w:rsid w:val="006F12FD"/>
    <w:rsid w:val="006F2092"/>
    <w:rsid w:val="006F2165"/>
    <w:rsid w:val="006F2D29"/>
    <w:rsid w:val="006F2EF2"/>
    <w:rsid w:val="006F4A08"/>
    <w:rsid w:val="006F5F64"/>
    <w:rsid w:val="006F7B65"/>
    <w:rsid w:val="007020E7"/>
    <w:rsid w:val="00702DA7"/>
    <w:rsid w:val="00704E1B"/>
    <w:rsid w:val="007057ED"/>
    <w:rsid w:val="00707476"/>
    <w:rsid w:val="00707BCD"/>
    <w:rsid w:val="00707DF4"/>
    <w:rsid w:val="00710E3C"/>
    <w:rsid w:val="00711C9E"/>
    <w:rsid w:val="00713B2A"/>
    <w:rsid w:val="0071405C"/>
    <w:rsid w:val="00714987"/>
    <w:rsid w:val="00715C4A"/>
    <w:rsid w:val="007169B8"/>
    <w:rsid w:val="00723F6E"/>
    <w:rsid w:val="00724E89"/>
    <w:rsid w:val="00726559"/>
    <w:rsid w:val="007340F5"/>
    <w:rsid w:val="00734DDB"/>
    <w:rsid w:val="0073542C"/>
    <w:rsid w:val="00735F2E"/>
    <w:rsid w:val="007361A7"/>
    <w:rsid w:val="00737BF3"/>
    <w:rsid w:val="00740898"/>
    <w:rsid w:val="00740A09"/>
    <w:rsid w:val="00741A30"/>
    <w:rsid w:val="00741B6F"/>
    <w:rsid w:val="00741F15"/>
    <w:rsid w:val="00742556"/>
    <w:rsid w:val="00742D39"/>
    <w:rsid w:val="00744200"/>
    <w:rsid w:val="0074462F"/>
    <w:rsid w:val="007473C8"/>
    <w:rsid w:val="0075026B"/>
    <w:rsid w:val="00750FF6"/>
    <w:rsid w:val="00751E1E"/>
    <w:rsid w:val="007524B4"/>
    <w:rsid w:val="007532B8"/>
    <w:rsid w:val="0075492E"/>
    <w:rsid w:val="00754979"/>
    <w:rsid w:val="00755524"/>
    <w:rsid w:val="0075574F"/>
    <w:rsid w:val="00760693"/>
    <w:rsid w:val="00760D10"/>
    <w:rsid w:val="0076266F"/>
    <w:rsid w:val="00763091"/>
    <w:rsid w:val="00763BB7"/>
    <w:rsid w:val="0076409C"/>
    <w:rsid w:val="00764190"/>
    <w:rsid w:val="00767C6B"/>
    <w:rsid w:val="007700EE"/>
    <w:rsid w:val="007713F8"/>
    <w:rsid w:val="00773DE0"/>
    <w:rsid w:val="00775111"/>
    <w:rsid w:val="0077533C"/>
    <w:rsid w:val="00784794"/>
    <w:rsid w:val="0078679E"/>
    <w:rsid w:val="00794628"/>
    <w:rsid w:val="00796443"/>
    <w:rsid w:val="007A430E"/>
    <w:rsid w:val="007A4721"/>
    <w:rsid w:val="007A5DE4"/>
    <w:rsid w:val="007A652C"/>
    <w:rsid w:val="007B3442"/>
    <w:rsid w:val="007B3A5B"/>
    <w:rsid w:val="007B43FC"/>
    <w:rsid w:val="007B4797"/>
    <w:rsid w:val="007B484F"/>
    <w:rsid w:val="007B59D7"/>
    <w:rsid w:val="007B5E31"/>
    <w:rsid w:val="007B5E7E"/>
    <w:rsid w:val="007B7C91"/>
    <w:rsid w:val="007C1CB9"/>
    <w:rsid w:val="007C1D54"/>
    <w:rsid w:val="007C2939"/>
    <w:rsid w:val="007C33E3"/>
    <w:rsid w:val="007C3DF3"/>
    <w:rsid w:val="007C589E"/>
    <w:rsid w:val="007C59FC"/>
    <w:rsid w:val="007C7C53"/>
    <w:rsid w:val="007D13EA"/>
    <w:rsid w:val="007D2264"/>
    <w:rsid w:val="007D2838"/>
    <w:rsid w:val="007D51A3"/>
    <w:rsid w:val="007D54B6"/>
    <w:rsid w:val="007D6E76"/>
    <w:rsid w:val="007D7A85"/>
    <w:rsid w:val="007E3F66"/>
    <w:rsid w:val="007E4204"/>
    <w:rsid w:val="007E4B5A"/>
    <w:rsid w:val="007E5DB4"/>
    <w:rsid w:val="007F1F5F"/>
    <w:rsid w:val="007F36AB"/>
    <w:rsid w:val="007F541F"/>
    <w:rsid w:val="007F56C3"/>
    <w:rsid w:val="007F634B"/>
    <w:rsid w:val="008007E1"/>
    <w:rsid w:val="00800973"/>
    <w:rsid w:val="00801C60"/>
    <w:rsid w:val="00805D5B"/>
    <w:rsid w:val="00806AF3"/>
    <w:rsid w:val="00810034"/>
    <w:rsid w:val="00810231"/>
    <w:rsid w:val="00812FF5"/>
    <w:rsid w:val="00813342"/>
    <w:rsid w:val="00813AA4"/>
    <w:rsid w:val="008152FF"/>
    <w:rsid w:val="0081568A"/>
    <w:rsid w:val="008156B8"/>
    <w:rsid w:val="008164C9"/>
    <w:rsid w:val="008166DA"/>
    <w:rsid w:val="00816DBC"/>
    <w:rsid w:val="00817DC1"/>
    <w:rsid w:val="00820A72"/>
    <w:rsid w:val="00820D6E"/>
    <w:rsid w:val="00821535"/>
    <w:rsid w:val="008229AC"/>
    <w:rsid w:val="00822E7F"/>
    <w:rsid w:val="00822FE3"/>
    <w:rsid w:val="00825BF5"/>
    <w:rsid w:val="0083095A"/>
    <w:rsid w:val="00831A23"/>
    <w:rsid w:val="00831E93"/>
    <w:rsid w:val="00831F05"/>
    <w:rsid w:val="00832002"/>
    <w:rsid w:val="00832FA6"/>
    <w:rsid w:val="00833E9A"/>
    <w:rsid w:val="008345FC"/>
    <w:rsid w:val="00834AEB"/>
    <w:rsid w:val="00836D46"/>
    <w:rsid w:val="0083773E"/>
    <w:rsid w:val="0084079B"/>
    <w:rsid w:val="00840A53"/>
    <w:rsid w:val="00841270"/>
    <w:rsid w:val="00841E16"/>
    <w:rsid w:val="008449EA"/>
    <w:rsid w:val="00845C90"/>
    <w:rsid w:val="00846C5F"/>
    <w:rsid w:val="00846D3F"/>
    <w:rsid w:val="00850BD8"/>
    <w:rsid w:val="0085136B"/>
    <w:rsid w:val="0085177C"/>
    <w:rsid w:val="00852460"/>
    <w:rsid w:val="00853089"/>
    <w:rsid w:val="0085310F"/>
    <w:rsid w:val="00853761"/>
    <w:rsid w:val="00853F01"/>
    <w:rsid w:val="0085435E"/>
    <w:rsid w:val="00856F91"/>
    <w:rsid w:val="00857B4C"/>
    <w:rsid w:val="008617B7"/>
    <w:rsid w:val="008619B8"/>
    <w:rsid w:val="00862C3B"/>
    <w:rsid w:val="008640BA"/>
    <w:rsid w:val="00865508"/>
    <w:rsid w:val="0086557C"/>
    <w:rsid w:val="00865663"/>
    <w:rsid w:val="00870D6E"/>
    <w:rsid w:val="00874016"/>
    <w:rsid w:val="008758DE"/>
    <w:rsid w:val="00876067"/>
    <w:rsid w:val="00876EDF"/>
    <w:rsid w:val="00877601"/>
    <w:rsid w:val="00877989"/>
    <w:rsid w:val="00882BF9"/>
    <w:rsid w:val="00882F66"/>
    <w:rsid w:val="00884557"/>
    <w:rsid w:val="00884FB4"/>
    <w:rsid w:val="008850A3"/>
    <w:rsid w:val="00885176"/>
    <w:rsid w:val="008862AC"/>
    <w:rsid w:val="00886E48"/>
    <w:rsid w:val="008903CA"/>
    <w:rsid w:val="00890AD1"/>
    <w:rsid w:val="0089187C"/>
    <w:rsid w:val="0089200F"/>
    <w:rsid w:val="0089205D"/>
    <w:rsid w:val="008940E7"/>
    <w:rsid w:val="00894D6E"/>
    <w:rsid w:val="00895766"/>
    <w:rsid w:val="00895BAA"/>
    <w:rsid w:val="00895F68"/>
    <w:rsid w:val="008A0040"/>
    <w:rsid w:val="008A04C3"/>
    <w:rsid w:val="008A07ED"/>
    <w:rsid w:val="008A0A6E"/>
    <w:rsid w:val="008A1860"/>
    <w:rsid w:val="008A30F1"/>
    <w:rsid w:val="008A3A09"/>
    <w:rsid w:val="008A439E"/>
    <w:rsid w:val="008A5C2D"/>
    <w:rsid w:val="008A5FBC"/>
    <w:rsid w:val="008A6EB9"/>
    <w:rsid w:val="008B2A53"/>
    <w:rsid w:val="008B2E4E"/>
    <w:rsid w:val="008B50D4"/>
    <w:rsid w:val="008B53D6"/>
    <w:rsid w:val="008B5EA0"/>
    <w:rsid w:val="008B631D"/>
    <w:rsid w:val="008B631F"/>
    <w:rsid w:val="008B65F0"/>
    <w:rsid w:val="008B7872"/>
    <w:rsid w:val="008C04EA"/>
    <w:rsid w:val="008C0A90"/>
    <w:rsid w:val="008C10D2"/>
    <w:rsid w:val="008C1E4B"/>
    <w:rsid w:val="008C1F52"/>
    <w:rsid w:val="008C5D9C"/>
    <w:rsid w:val="008C7DD4"/>
    <w:rsid w:val="008D161D"/>
    <w:rsid w:val="008D1C80"/>
    <w:rsid w:val="008D201A"/>
    <w:rsid w:val="008D24F8"/>
    <w:rsid w:val="008D4103"/>
    <w:rsid w:val="008D4546"/>
    <w:rsid w:val="008D6301"/>
    <w:rsid w:val="008D68B1"/>
    <w:rsid w:val="008E01D0"/>
    <w:rsid w:val="008E205C"/>
    <w:rsid w:val="008E4BDB"/>
    <w:rsid w:val="008E6F79"/>
    <w:rsid w:val="008E7DB1"/>
    <w:rsid w:val="008F2812"/>
    <w:rsid w:val="008F331E"/>
    <w:rsid w:val="008F3ABB"/>
    <w:rsid w:val="008F3DFB"/>
    <w:rsid w:val="008F4984"/>
    <w:rsid w:val="008F5A7A"/>
    <w:rsid w:val="008F6612"/>
    <w:rsid w:val="00900FA4"/>
    <w:rsid w:val="0090124C"/>
    <w:rsid w:val="0090291A"/>
    <w:rsid w:val="00902BCD"/>
    <w:rsid w:val="0090500A"/>
    <w:rsid w:val="00905472"/>
    <w:rsid w:val="0090777D"/>
    <w:rsid w:val="00907FA0"/>
    <w:rsid w:val="00910D0F"/>
    <w:rsid w:val="00911488"/>
    <w:rsid w:val="00912147"/>
    <w:rsid w:val="0091270F"/>
    <w:rsid w:val="00912EE9"/>
    <w:rsid w:val="00913BA9"/>
    <w:rsid w:val="00916259"/>
    <w:rsid w:val="00916573"/>
    <w:rsid w:val="00916779"/>
    <w:rsid w:val="00920E6E"/>
    <w:rsid w:val="009219A0"/>
    <w:rsid w:val="00922579"/>
    <w:rsid w:val="00923D6C"/>
    <w:rsid w:val="009260C4"/>
    <w:rsid w:val="009275C0"/>
    <w:rsid w:val="00930393"/>
    <w:rsid w:val="00931C0F"/>
    <w:rsid w:val="00933976"/>
    <w:rsid w:val="00933A80"/>
    <w:rsid w:val="0093517F"/>
    <w:rsid w:val="00936645"/>
    <w:rsid w:val="00936852"/>
    <w:rsid w:val="00936BE7"/>
    <w:rsid w:val="00936D9A"/>
    <w:rsid w:val="00937F59"/>
    <w:rsid w:val="00942A77"/>
    <w:rsid w:val="009430F7"/>
    <w:rsid w:val="00943D61"/>
    <w:rsid w:val="009446DB"/>
    <w:rsid w:val="00944AB0"/>
    <w:rsid w:val="00944E96"/>
    <w:rsid w:val="009453EC"/>
    <w:rsid w:val="00945563"/>
    <w:rsid w:val="009472B6"/>
    <w:rsid w:val="00951217"/>
    <w:rsid w:val="0095298C"/>
    <w:rsid w:val="00956587"/>
    <w:rsid w:val="00956F3A"/>
    <w:rsid w:val="00957315"/>
    <w:rsid w:val="009577B7"/>
    <w:rsid w:val="00960E52"/>
    <w:rsid w:val="009611D3"/>
    <w:rsid w:val="00961230"/>
    <w:rsid w:val="009648D9"/>
    <w:rsid w:val="00964E72"/>
    <w:rsid w:val="009671A8"/>
    <w:rsid w:val="00967540"/>
    <w:rsid w:val="00970377"/>
    <w:rsid w:val="00970AB7"/>
    <w:rsid w:val="00970DA9"/>
    <w:rsid w:val="009710FF"/>
    <w:rsid w:val="00973951"/>
    <w:rsid w:val="00974394"/>
    <w:rsid w:val="009758D7"/>
    <w:rsid w:val="00975EF9"/>
    <w:rsid w:val="00976033"/>
    <w:rsid w:val="009778A4"/>
    <w:rsid w:val="009802B8"/>
    <w:rsid w:val="009810E8"/>
    <w:rsid w:val="009830BD"/>
    <w:rsid w:val="009838F8"/>
    <w:rsid w:val="009844C9"/>
    <w:rsid w:val="00984BA5"/>
    <w:rsid w:val="00985065"/>
    <w:rsid w:val="0098577A"/>
    <w:rsid w:val="0098621C"/>
    <w:rsid w:val="0099053C"/>
    <w:rsid w:val="009919AF"/>
    <w:rsid w:val="00992052"/>
    <w:rsid w:val="009920A2"/>
    <w:rsid w:val="0099238C"/>
    <w:rsid w:val="009955DF"/>
    <w:rsid w:val="00995E13"/>
    <w:rsid w:val="00997C65"/>
    <w:rsid w:val="009A0623"/>
    <w:rsid w:val="009A26B9"/>
    <w:rsid w:val="009A33E4"/>
    <w:rsid w:val="009A571D"/>
    <w:rsid w:val="009A6199"/>
    <w:rsid w:val="009A66F8"/>
    <w:rsid w:val="009A77E9"/>
    <w:rsid w:val="009B007E"/>
    <w:rsid w:val="009B0FC8"/>
    <w:rsid w:val="009B1EFE"/>
    <w:rsid w:val="009B387D"/>
    <w:rsid w:val="009B5EF6"/>
    <w:rsid w:val="009B630E"/>
    <w:rsid w:val="009B63BD"/>
    <w:rsid w:val="009B6709"/>
    <w:rsid w:val="009C09FB"/>
    <w:rsid w:val="009C0E00"/>
    <w:rsid w:val="009C2C61"/>
    <w:rsid w:val="009C2C92"/>
    <w:rsid w:val="009C4757"/>
    <w:rsid w:val="009C4DFC"/>
    <w:rsid w:val="009C6768"/>
    <w:rsid w:val="009C7250"/>
    <w:rsid w:val="009C7722"/>
    <w:rsid w:val="009D0248"/>
    <w:rsid w:val="009D0430"/>
    <w:rsid w:val="009D1A68"/>
    <w:rsid w:val="009D1CD7"/>
    <w:rsid w:val="009D5106"/>
    <w:rsid w:val="009D63D6"/>
    <w:rsid w:val="009D7B23"/>
    <w:rsid w:val="009E126C"/>
    <w:rsid w:val="009E15A8"/>
    <w:rsid w:val="009E265C"/>
    <w:rsid w:val="009E2C5D"/>
    <w:rsid w:val="009E367B"/>
    <w:rsid w:val="009E3C87"/>
    <w:rsid w:val="009E4E1B"/>
    <w:rsid w:val="009E56A1"/>
    <w:rsid w:val="009E6055"/>
    <w:rsid w:val="009E60C1"/>
    <w:rsid w:val="009E67E4"/>
    <w:rsid w:val="009E7707"/>
    <w:rsid w:val="009F19D0"/>
    <w:rsid w:val="009F3C41"/>
    <w:rsid w:val="009F3CFC"/>
    <w:rsid w:val="009F49AF"/>
    <w:rsid w:val="009F5E01"/>
    <w:rsid w:val="009F64FF"/>
    <w:rsid w:val="009F770B"/>
    <w:rsid w:val="009F7E0D"/>
    <w:rsid w:val="00A057F6"/>
    <w:rsid w:val="00A05B0C"/>
    <w:rsid w:val="00A06DBD"/>
    <w:rsid w:val="00A07DCE"/>
    <w:rsid w:val="00A10ACA"/>
    <w:rsid w:val="00A1275F"/>
    <w:rsid w:val="00A13402"/>
    <w:rsid w:val="00A143A6"/>
    <w:rsid w:val="00A15C71"/>
    <w:rsid w:val="00A15FF3"/>
    <w:rsid w:val="00A20376"/>
    <w:rsid w:val="00A20527"/>
    <w:rsid w:val="00A20FCD"/>
    <w:rsid w:val="00A21E71"/>
    <w:rsid w:val="00A222F9"/>
    <w:rsid w:val="00A22603"/>
    <w:rsid w:val="00A22B79"/>
    <w:rsid w:val="00A233DA"/>
    <w:rsid w:val="00A2512D"/>
    <w:rsid w:val="00A26BB8"/>
    <w:rsid w:val="00A27B86"/>
    <w:rsid w:val="00A30534"/>
    <w:rsid w:val="00A30CF0"/>
    <w:rsid w:val="00A32A7B"/>
    <w:rsid w:val="00A3455A"/>
    <w:rsid w:val="00A34929"/>
    <w:rsid w:val="00A34F3E"/>
    <w:rsid w:val="00A35230"/>
    <w:rsid w:val="00A42F0C"/>
    <w:rsid w:val="00A44073"/>
    <w:rsid w:val="00A45262"/>
    <w:rsid w:val="00A45648"/>
    <w:rsid w:val="00A45C0F"/>
    <w:rsid w:val="00A47431"/>
    <w:rsid w:val="00A505ED"/>
    <w:rsid w:val="00A53340"/>
    <w:rsid w:val="00A55589"/>
    <w:rsid w:val="00A56743"/>
    <w:rsid w:val="00A56ACA"/>
    <w:rsid w:val="00A60119"/>
    <w:rsid w:val="00A604FB"/>
    <w:rsid w:val="00A6072D"/>
    <w:rsid w:val="00A611E4"/>
    <w:rsid w:val="00A61695"/>
    <w:rsid w:val="00A61D8D"/>
    <w:rsid w:val="00A6375F"/>
    <w:rsid w:val="00A63CAC"/>
    <w:rsid w:val="00A64637"/>
    <w:rsid w:val="00A646EF"/>
    <w:rsid w:val="00A67710"/>
    <w:rsid w:val="00A71965"/>
    <w:rsid w:val="00A71B84"/>
    <w:rsid w:val="00A72042"/>
    <w:rsid w:val="00A7440E"/>
    <w:rsid w:val="00A75937"/>
    <w:rsid w:val="00A77F69"/>
    <w:rsid w:val="00A8016C"/>
    <w:rsid w:val="00A80541"/>
    <w:rsid w:val="00A8245F"/>
    <w:rsid w:val="00A84645"/>
    <w:rsid w:val="00A856FF"/>
    <w:rsid w:val="00A8588A"/>
    <w:rsid w:val="00A86E48"/>
    <w:rsid w:val="00A90E66"/>
    <w:rsid w:val="00A90EE3"/>
    <w:rsid w:val="00A9126F"/>
    <w:rsid w:val="00A9143F"/>
    <w:rsid w:val="00A91540"/>
    <w:rsid w:val="00A92388"/>
    <w:rsid w:val="00A948C9"/>
    <w:rsid w:val="00A977BA"/>
    <w:rsid w:val="00AA0AEF"/>
    <w:rsid w:val="00AA3C68"/>
    <w:rsid w:val="00AA547A"/>
    <w:rsid w:val="00AA710A"/>
    <w:rsid w:val="00AB03A0"/>
    <w:rsid w:val="00AB04AA"/>
    <w:rsid w:val="00AB29D2"/>
    <w:rsid w:val="00AB50B3"/>
    <w:rsid w:val="00AB7896"/>
    <w:rsid w:val="00AC3FDF"/>
    <w:rsid w:val="00AC5387"/>
    <w:rsid w:val="00AC53DC"/>
    <w:rsid w:val="00AC5A21"/>
    <w:rsid w:val="00AC5B16"/>
    <w:rsid w:val="00AD06D1"/>
    <w:rsid w:val="00AD0F10"/>
    <w:rsid w:val="00AD1182"/>
    <w:rsid w:val="00AD1784"/>
    <w:rsid w:val="00AD18FC"/>
    <w:rsid w:val="00AD1E43"/>
    <w:rsid w:val="00AD2883"/>
    <w:rsid w:val="00AD41CD"/>
    <w:rsid w:val="00AD4C02"/>
    <w:rsid w:val="00AD65BE"/>
    <w:rsid w:val="00AD79C7"/>
    <w:rsid w:val="00AE02DD"/>
    <w:rsid w:val="00AE0436"/>
    <w:rsid w:val="00AE10B3"/>
    <w:rsid w:val="00AE1305"/>
    <w:rsid w:val="00AE1681"/>
    <w:rsid w:val="00AE1898"/>
    <w:rsid w:val="00AE26E3"/>
    <w:rsid w:val="00AE27AC"/>
    <w:rsid w:val="00AE363E"/>
    <w:rsid w:val="00AE4CF6"/>
    <w:rsid w:val="00AE66B8"/>
    <w:rsid w:val="00AE71E4"/>
    <w:rsid w:val="00AF2834"/>
    <w:rsid w:val="00AF30F8"/>
    <w:rsid w:val="00AF39B5"/>
    <w:rsid w:val="00AF3C5A"/>
    <w:rsid w:val="00AF4B52"/>
    <w:rsid w:val="00AF56EB"/>
    <w:rsid w:val="00AF59D4"/>
    <w:rsid w:val="00AF5CE4"/>
    <w:rsid w:val="00AF6A21"/>
    <w:rsid w:val="00AF7C97"/>
    <w:rsid w:val="00B025B3"/>
    <w:rsid w:val="00B03E1B"/>
    <w:rsid w:val="00B04661"/>
    <w:rsid w:val="00B04DC5"/>
    <w:rsid w:val="00B067A8"/>
    <w:rsid w:val="00B116B9"/>
    <w:rsid w:val="00B11888"/>
    <w:rsid w:val="00B13A8F"/>
    <w:rsid w:val="00B164FA"/>
    <w:rsid w:val="00B16F52"/>
    <w:rsid w:val="00B17DB7"/>
    <w:rsid w:val="00B17E9C"/>
    <w:rsid w:val="00B20969"/>
    <w:rsid w:val="00B21300"/>
    <w:rsid w:val="00B2185F"/>
    <w:rsid w:val="00B222AF"/>
    <w:rsid w:val="00B234BA"/>
    <w:rsid w:val="00B235B7"/>
    <w:rsid w:val="00B2370E"/>
    <w:rsid w:val="00B27925"/>
    <w:rsid w:val="00B27B0B"/>
    <w:rsid w:val="00B27C5B"/>
    <w:rsid w:val="00B30055"/>
    <w:rsid w:val="00B3140C"/>
    <w:rsid w:val="00B32702"/>
    <w:rsid w:val="00B32B4E"/>
    <w:rsid w:val="00B34E69"/>
    <w:rsid w:val="00B36CC5"/>
    <w:rsid w:val="00B404DE"/>
    <w:rsid w:val="00B40B79"/>
    <w:rsid w:val="00B43591"/>
    <w:rsid w:val="00B45E16"/>
    <w:rsid w:val="00B47C22"/>
    <w:rsid w:val="00B51B81"/>
    <w:rsid w:val="00B55D8F"/>
    <w:rsid w:val="00B5693B"/>
    <w:rsid w:val="00B56DCA"/>
    <w:rsid w:val="00B57629"/>
    <w:rsid w:val="00B610A7"/>
    <w:rsid w:val="00B6157B"/>
    <w:rsid w:val="00B630A3"/>
    <w:rsid w:val="00B63746"/>
    <w:rsid w:val="00B63D18"/>
    <w:rsid w:val="00B6563C"/>
    <w:rsid w:val="00B6598D"/>
    <w:rsid w:val="00B670F8"/>
    <w:rsid w:val="00B72423"/>
    <w:rsid w:val="00B7254F"/>
    <w:rsid w:val="00B7595D"/>
    <w:rsid w:val="00B76768"/>
    <w:rsid w:val="00B8009B"/>
    <w:rsid w:val="00B80B06"/>
    <w:rsid w:val="00B80F31"/>
    <w:rsid w:val="00B817DD"/>
    <w:rsid w:val="00B8353F"/>
    <w:rsid w:val="00B84AAB"/>
    <w:rsid w:val="00B87368"/>
    <w:rsid w:val="00B90066"/>
    <w:rsid w:val="00B935DB"/>
    <w:rsid w:val="00B9410B"/>
    <w:rsid w:val="00B94292"/>
    <w:rsid w:val="00B9483C"/>
    <w:rsid w:val="00B9563F"/>
    <w:rsid w:val="00B95729"/>
    <w:rsid w:val="00B9709B"/>
    <w:rsid w:val="00B97974"/>
    <w:rsid w:val="00BA119D"/>
    <w:rsid w:val="00BA3E05"/>
    <w:rsid w:val="00BA416F"/>
    <w:rsid w:val="00BA42C8"/>
    <w:rsid w:val="00BA5CA7"/>
    <w:rsid w:val="00BB043F"/>
    <w:rsid w:val="00BB1313"/>
    <w:rsid w:val="00BB140B"/>
    <w:rsid w:val="00BB28B7"/>
    <w:rsid w:val="00BB4183"/>
    <w:rsid w:val="00BB475D"/>
    <w:rsid w:val="00BB7436"/>
    <w:rsid w:val="00BC1099"/>
    <w:rsid w:val="00BC1F32"/>
    <w:rsid w:val="00BC2EC6"/>
    <w:rsid w:val="00BC3EE1"/>
    <w:rsid w:val="00BC60F9"/>
    <w:rsid w:val="00BC6F8F"/>
    <w:rsid w:val="00BD095F"/>
    <w:rsid w:val="00BD0F54"/>
    <w:rsid w:val="00BD16A8"/>
    <w:rsid w:val="00BD1DE5"/>
    <w:rsid w:val="00BD24EC"/>
    <w:rsid w:val="00BD2E2F"/>
    <w:rsid w:val="00BD50C2"/>
    <w:rsid w:val="00BD5D75"/>
    <w:rsid w:val="00BD6267"/>
    <w:rsid w:val="00BD6361"/>
    <w:rsid w:val="00BD691B"/>
    <w:rsid w:val="00BE2494"/>
    <w:rsid w:val="00BE4472"/>
    <w:rsid w:val="00BE5FAA"/>
    <w:rsid w:val="00BE6C54"/>
    <w:rsid w:val="00BF050E"/>
    <w:rsid w:val="00BF1327"/>
    <w:rsid w:val="00BF2330"/>
    <w:rsid w:val="00BF40A3"/>
    <w:rsid w:val="00BF43AA"/>
    <w:rsid w:val="00BF52E5"/>
    <w:rsid w:val="00BF6A34"/>
    <w:rsid w:val="00C008D2"/>
    <w:rsid w:val="00C02571"/>
    <w:rsid w:val="00C02F6B"/>
    <w:rsid w:val="00C03251"/>
    <w:rsid w:val="00C061E5"/>
    <w:rsid w:val="00C100F7"/>
    <w:rsid w:val="00C11F41"/>
    <w:rsid w:val="00C13542"/>
    <w:rsid w:val="00C160FB"/>
    <w:rsid w:val="00C16468"/>
    <w:rsid w:val="00C177A4"/>
    <w:rsid w:val="00C208F3"/>
    <w:rsid w:val="00C21381"/>
    <w:rsid w:val="00C2286D"/>
    <w:rsid w:val="00C24996"/>
    <w:rsid w:val="00C2735C"/>
    <w:rsid w:val="00C2762C"/>
    <w:rsid w:val="00C31633"/>
    <w:rsid w:val="00C31790"/>
    <w:rsid w:val="00C33553"/>
    <w:rsid w:val="00C338A4"/>
    <w:rsid w:val="00C33DD8"/>
    <w:rsid w:val="00C3432D"/>
    <w:rsid w:val="00C34377"/>
    <w:rsid w:val="00C348D9"/>
    <w:rsid w:val="00C34BA1"/>
    <w:rsid w:val="00C401B9"/>
    <w:rsid w:val="00C40B4D"/>
    <w:rsid w:val="00C43060"/>
    <w:rsid w:val="00C46762"/>
    <w:rsid w:val="00C46D9F"/>
    <w:rsid w:val="00C47135"/>
    <w:rsid w:val="00C52F15"/>
    <w:rsid w:val="00C55AAD"/>
    <w:rsid w:val="00C57818"/>
    <w:rsid w:val="00C60553"/>
    <w:rsid w:val="00C60E90"/>
    <w:rsid w:val="00C6144E"/>
    <w:rsid w:val="00C62817"/>
    <w:rsid w:val="00C64316"/>
    <w:rsid w:val="00C6610B"/>
    <w:rsid w:val="00C705C9"/>
    <w:rsid w:val="00C71734"/>
    <w:rsid w:val="00C728FD"/>
    <w:rsid w:val="00C72C77"/>
    <w:rsid w:val="00C737BA"/>
    <w:rsid w:val="00C73E4F"/>
    <w:rsid w:val="00C75D09"/>
    <w:rsid w:val="00C76449"/>
    <w:rsid w:val="00C76E79"/>
    <w:rsid w:val="00C80156"/>
    <w:rsid w:val="00C80B5B"/>
    <w:rsid w:val="00C81189"/>
    <w:rsid w:val="00C81871"/>
    <w:rsid w:val="00C831A2"/>
    <w:rsid w:val="00C833A4"/>
    <w:rsid w:val="00C84465"/>
    <w:rsid w:val="00C84BCC"/>
    <w:rsid w:val="00C86215"/>
    <w:rsid w:val="00C87FE8"/>
    <w:rsid w:val="00C90021"/>
    <w:rsid w:val="00C9017C"/>
    <w:rsid w:val="00C90413"/>
    <w:rsid w:val="00C9206E"/>
    <w:rsid w:val="00C94BCC"/>
    <w:rsid w:val="00C966EE"/>
    <w:rsid w:val="00C96B1D"/>
    <w:rsid w:val="00C96E13"/>
    <w:rsid w:val="00C97F16"/>
    <w:rsid w:val="00CA0FD5"/>
    <w:rsid w:val="00CA2D40"/>
    <w:rsid w:val="00CA37AF"/>
    <w:rsid w:val="00CA40D6"/>
    <w:rsid w:val="00CA4B3F"/>
    <w:rsid w:val="00CA7855"/>
    <w:rsid w:val="00CB0C44"/>
    <w:rsid w:val="00CB1104"/>
    <w:rsid w:val="00CB1495"/>
    <w:rsid w:val="00CB4DC7"/>
    <w:rsid w:val="00CB5D5C"/>
    <w:rsid w:val="00CC073F"/>
    <w:rsid w:val="00CC202C"/>
    <w:rsid w:val="00CC2F36"/>
    <w:rsid w:val="00CC3B33"/>
    <w:rsid w:val="00CC4EAD"/>
    <w:rsid w:val="00CC6AB6"/>
    <w:rsid w:val="00CD06F2"/>
    <w:rsid w:val="00CD0A51"/>
    <w:rsid w:val="00CD261E"/>
    <w:rsid w:val="00CD550A"/>
    <w:rsid w:val="00CD7208"/>
    <w:rsid w:val="00CE139D"/>
    <w:rsid w:val="00CE162A"/>
    <w:rsid w:val="00CE2399"/>
    <w:rsid w:val="00CE3A64"/>
    <w:rsid w:val="00CE3CF7"/>
    <w:rsid w:val="00CE6018"/>
    <w:rsid w:val="00CE62BF"/>
    <w:rsid w:val="00CF0200"/>
    <w:rsid w:val="00CF0605"/>
    <w:rsid w:val="00CF22A2"/>
    <w:rsid w:val="00CF2B53"/>
    <w:rsid w:val="00CF56A0"/>
    <w:rsid w:val="00CF5A86"/>
    <w:rsid w:val="00CF5ECF"/>
    <w:rsid w:val="00CF6F7A"/>
    <w:rsid w:val="00CF7ECA"/>
    <w:rsid w:val="00D00D3E"/>
    <w:rsid w:val="00D00DE8"/>
    <w:rsid w:val="00D01614"/>
    <w:rsid w:val="00D01E19"/>
    <w:rsid w:val="00D03CA5"/>
    <w:rsid w:val="00D04116"/>
    <w:rsid w:val="00D0494C"/>
    <w:rsid w:val="00D04F02"/>
    <w:rsid w:val="00D05420"/>
    <w:rsid w:val="00D05965"/>
    <w:rsid w:val="00D06FB0"/>
    <w:rsid w:val="00D113DD"/>
    <w:rsid w:val="00D1220A"/>
    <w:rsid w:val="00D12E1F"/>
    <w:rsid w:val="00D136EF"/>
    <w:rsid w:val="00D13B4D"/>
    <w:rsid w:val="00D148BB"/>
    <w:rsid w:val="00D15C64"/>
    <w:rsid w:val="00D15DA1"/>
    <w:rsid w:val="00D167DC"/>
    <w:rsid w:val="00D17FD7"/>
    <w:rsid w:val="00D2021A"/>
    <w:rsid w:val="00D204D7"/>
    <w:rsid w:val="00D2192F"/>
    <w:rsid w:val="00D22F7A"/>
    <w:rsid w:val="00D233EA"/>
    <w:rsid w:val="00D23592"/>
    <w:rsid w:val="00D243B8"/>
    <w:rsid w:val="00D260D5"/>
    <w:rsid w:val="00D3185A"/>
    <w:rsid w:val="00D3406C"/>
    <w:rsid w:val="00D35A95"/>
    <w:rsid w:val="00D37249"/>
    <w:rsid w:val="00D4078C"/>
    <w:rsid w:val="00D40ED4"/>
    <w:rsid w:val="00D41E57"/>
    <w:rsid w:val="00D42D3E"/>
    <w:rsid w:val="00D447A7"/>
    <w:rsid w:val="00D45213"/>
    <w:rsid w:val="00D46F0B"/>
    <w:rsid w:val="00D47D99"/>
    <w:rsid w:val="00D5059D"/>
    <w:rsid w:val="00D505B5"/>
    <w:rsid w:val="00D50CC0"/>
    <w:rsid w:val="00D5322B"/>
    <w:rsid w:val="00D534B1"/>
    <w:rsid w:val="00D53803"/>
    <w:rsid w:val="00D53CD9"/>
    <w:rsid w:val="00D54745"/>
    <w:rsid w:val="00D54DBF"/>
    <w:rsid w:val="00D61916"/>
    <w:rsid w:val="00D646D6"/>
    <w:rsid w:val="00D6725B"/>
    <w:rsid w:val="00D67AB3"/>
    <w:rsid w:val="00D67BCD"/>
    <w:rsid w:val="00D704E2"/>
    <w:rsid w:val="00D705D2"/>
    <w:rsid w:val="00D712E3"/>
    <w:rsid w:val="00D71929"/>
    <w:rsid w:val="00D75ADB"/>
    <w:rsid w:val="00D76F6B"/>
    <w:rsid w:val="00D77C71"/>
    <w:rsid w:val="00D803FC"/>
    <w:rsid w:val="00D80E02"/>
    <w:rsid w:val="00D8221A"/>
    <w:rsid w:val="00D83DB4"/>
    <w:rsid w:val="00D9044B"/>
    <w:rsid w:val="00D9083E"/>
    <w:rsid w:val="00D9184D"/>
    <w:rsid w:val="00D91B9C"/>
    <w:rsid w:val="00D93588"/>
    <w:rsid w:val="00D95EDA"/>
    <w:rsid w:val="00D962CB"/>
    <w:rsid w:val="00D9653F"/>
    <w:rsid w:val="00D97A5C"/>
    <w:rsid w:val="00DA03DA"/>
    <w:rsid w:val="00DA046B"/>
    <w:rsid w:val="00DA2301"/>
    <w:rsid w:val="00DA519B"/>
    <w:rsid w:val="00DA5FAF"/>
    <w:rsid w:val="00DA63A0"/>
    <w:rsid w:val="00DA63D6"/>
    <w:rsid w:val="00DA6EBF"/>
    <w:rsid w:val="00DA7470"/>
    <w:rsid w:val="00DA7636"/>
    <w:rsid w:val="00DB28E6"/>
    <w:rsid w:val="00DB3922"/>
    <w:rsid w:val="00DB3D09"/>
    <w:rsid w:val="00DB4D4D"/>
    <w:rsid w:val="00DB664C"/>
    <w:rsid w:val="00DB6933"/>
    <w:rsid w:val="00DB6F4D"/>
    <w:rsid w:val="00DB7282"/>
    <w:rsid w:val="00DB7A98"/>
    <w:rsid w:val="00DC0247"/>
    <w:rsid w:val="00DC0A6B"/>
    <w:rsid w:val="00DC22AC"/>
    <w:rsid w:val="00DC25B1"/>
    <w:rsid w:val="00DC2D2B"/>
    <w:rsid w:val="00DC2E74"/>
    <w:rsid w:val="00DC3E0B"/>
    <w:rsid w:val="00DC41EB"/>
    <w:rsid w:val="00DC47E3"/>
    <w:rsid w:val="00DC512B"/>
    <w:rsid w:val="00DC559D"/>
    <w:rsid w:val="00DC6F70"/>
    <w:rsid w:val="00DC70DA"/>
    <w:rsid w:val="00DC761C"/>
    <w:rsid w:val="00DC78C5"/>
    <w:rsid w:val="00DD0567"/>
    <w:rsid w:val="00DD060C"/>
    <w:rsid w:val="00DD15A0"/>
    <w:rsid w:val="00DD1E0B"/>
    <w:rsid w:val="00DD3F33"/>
    <w:rsid w:val="00DD4EE7"/>
    <w:rsid w:val="00DD5852"/>
    <w:rsid w:val="00DD7D91"/>
    <w:rsid w:val="00DE11D3"/>
    <w:rsid w:val="00DE15B4"/>
    <w:rsid w:val="00DE1F59"/>
    <w:rsid w:val="00DE2ECE"/>
    <w:rsid w:val="00DE32FB"/>
    <w:rsid w:val="00DE3BDB"/>
    <w:rsid w:val="00DE3C37"/>
    <w:rsid w:val="00DE4A4B"/>
    <w:rsid w:val="00DE5B3E"/>
    <w:rsid w:val="00DE60CE"/>
    <w:rsid w:val="00DE674A"/>
    <w:rsid w:val="00DF2D76"/>
    <w:rsid w:val="00DF4672"/>
    <w:rsid w:val="00DF472A"/>
    <w:rsid w:val="00DF499A"/>
    <w:rsid w:val="00DF5693"/>
    <w:rsid w:val="00DF72FF"/>
    <w:rsid w:val="00DF7414"/>
    <w:rsid w:val="00E00074"/>
    <w:rsid w:val="00E02C2B"/>
    <w:rsid w:val="00E03656"/>
    <w:rsid w:val="00E04D22"/>
    <w:rsid w:val="00E07956"/>
    <w:rsid w:val="00E1125E"/>
    <w:rsid w:val="00E112D5"/>
    <w:rsid w:val="00E116E4"/>
    <w:rsid w:val="00E11DD5"/>
    <w:rsid w:val="00E13290"/>
    <w:rsid w:val="00E137B9"/>
    <w:rsid w:val="00E147C6"/>
    <w:rsid w:val="00E151E3"/>
    <w:rsid w:val="00E15227"/>
    <w:rsid w:val="00E16BA6"/>
    <w:rsid w:val="00E17C5E"/>
    <w:rsid w:val="00E201A0"/>
    <w:rsid w:val="00E21582"/>
    <w:rsid w:val="00E223D5"/>
    <w:rsid w:val="00E22ED5"/>
    <w:rsid w:val="00E24D73"/>
    <w:rsid w:val="00E2550C"/>
    <w:rsid w:val="00E25ACD"/>
    <w:rsid w:val="00E26772"/>
    <w:rsid w:val="00E26D10"/>
    <w:rsid w:val="00E26E25"/>
    <w:rsid w:val="00E27917"/>
    <w:rsid w:val="00E302E4"/>
    <w:rsid w:val="00E30C78"/>
    <w:rsid w:val="00E3115F"/>
    <w:rsid w:val="00E318D9"/>
    <w:rsid w:val="00E32A5B"/>
    <w:rsid w:val="00E413F2"/>
    <w:rsid w:val="00E42645"/>
    <w:rsid w:val="00E47997"/>
    <w:rsid w:val="00E47DAC"/>
    <w:rsid w:val="00E50A38"/>
    <w:rsid w:val="00E52385"/>
    <w:rsid w:val="00E52B2B"/>
    <w:rsid w:val="00E5393B"/>
    <w:rsid w:val="00E54EE0"/>
    <w:rsid w:val="00E560F9"/>
    <w:rsid w:val="00E57B39"/>
    <w:rsid w:val="00E62A76"/>
    <w:rsid w:val="00E63049"/>
    <w:rsid w:val="00E631EB"/>
    <w:rsid w:val="00E63645"/>
    <w:rsid w:val="00E63A12"/>
    <w:rsid w:val="00E6516F"/>
    <w:rsid w:val="00E67D43"/>
    <w:rsid w:val="00E7371D"/>
    <w:rsid w:val="00E73D09"/>
    <w:rsid w:val="00E75F90"/>
    <w:rsid w:val="00E7605A"/>
    <w:rsid w:val="00E80F7E"/>
    <w:rsid w:val="00E8286B"/>
    <w:rsid w:val="00E83871"/>
    <w:rsid w:val="00E83BA9"/>
    <w:rsid w:val="00E86265"/>
    <w:rsid w:val="00E86286"/>
    <w:rsid w:val="00E86B34"/>
    <w:rsid w:val="00E86C1F"/>
    <w:rsid w:val="00E86CF8"/>
    <w:rsid w:val="00E86E0C"/>
    <w:rsid w:val="00E91880"/>
    <w:rsid w:val="00E9204B"/>
    <w:rsid w:val="00E937B6"/>
    <w:rsid w:val="00E9505F"/>
    <w:rsid w:val="00E95639"/>
    <w:rsid w:val="00E9566E"/>
    <w:rsid w:val="00E95DF9"/>
    <w:rsid w:val="00E97614"/>
    <w:rsid w:val="00EA47D6"/>
    <w:rsid w:val="00EA6690"/>
    <w:rsid w:val="00EA7D33"/>
    <w:rsid w:val="00EA7F96"/>
    <w:rsid w:val="00EB056B"/>
    <w:rsid w:val="00EB4F3D"/>
    <w:rsid w:val="00EB5369"/>
    <w:rsid w:val="00EB5EC6"/>
    <w:rsid w:val="00EB5F97"/>
    <w:rsid w:val="00EB612E"/>
    <w:rsid w:val="00EB661E"/>
    <w:rsid w:val="00EB76F0"/>
    <w:rsid w:val="00EB7AAB"/>
    <w:rsid w:val="00EC0D03"/>
    <w:rsid w:val="00EC0D09"/>
    <w:rsid w:val="00EC33ED"/>
    <w:rsid w:val="00EC373B"/>
    <w:rsid w:val="00EC5359"/>
    <w:rsid w:val="00EC5F76"/>
    <w:rsid w:val="00EC5FAC"/>
    <w:rsid w:val="00EC6DA1"/>
    <w:rsid w:val="00EC72A1"/>
    <w:rsid w:val="00ED222E"/>
    <w:rsid w:val="00ED2264"/>
    <w:rsid w:val="00ED4955"/>
    <w:rsid w:val="00ED6013"/>
    <w:rsid w:val="00ED6718"/>
    <w:rsid w:val="00ED681F"/>
    <w:rsid w:val="00ED6CF0"/>
    <w:rsid w:val="00EE0CC3"/>
    <w:rsid w:val="00EE1897"/>
    <w:rsid w:val="00EE19A0"/>
    <w:rsid w:val="00EE1CA5"/>
    <w:rsid w:val="00EE38DD"/>
    <w:rsid w:val="00EE3ED2"/>
    <w:rsid w:val="00EE68F1"/>
    <w:rsid w:val="00EF1047"/>
    <w:rsid w:val="00EF18E2"/>
    <w:rsid w:val="00EF3C6D"/>
    <w:rsid w:val="00EF4E2A"/>
    <w:rsid w:val="00EF50BA"/>
    <w:rsid w:val="00EF52F0"/>
    <w:rsid w:val="00EF5EBB"/>
    <w:rsid w:val="00EF614C"/>
    <w:rsid w:val="00EF6569"/>
    <w:rsid w:val="00EF6AE1"/>
    <w:rsid w:val="00F0241E"/>
    <w:rsid w:val="00F02470"/>
    <w:rsid w:val="00F033CA"/>
    <w:rsid w:val="00F03AAA"/>
    <w:rsid w:val="00F04569"/>
    <w:rsid w:val="00F07CEC"/>
    <w:rsid w:val="00F10250"/>
    <w:rsid w:val="00F118C8"/>
    <w:rsid w:val="00F13427"/>
    <w:rsid w:val="00F149A7"/>
    <w:rsid w:val="00F14E91"/>
    <w:rsid w:val="00F17703"/>
    <w:rsid w:val="00F17C23"/>
    <w:rsid w:val="00F206DC"/>
    <w:rsid w:val="00F20FB0"/>
    <w:rsid w:val="00F23B10"/>
    <w:rsid w:val="00F23D65"/>
    <w:rsid w:val="00F313A9"/>
    <w:rsid w:val="00F33A13"/>
    <w:rsid w:val="00F33A1A"/>
    <w:rsid w:val="00F34511"/>
    <w:rsid w:val="00F34FBF"/>
    <w:rsid w:val="00F4068A"/>
    <w:rsid w:val="00F42617"/>
    <w:rsid w:val="00F4365F"/>
    <w:rsid w:val="00F43665"/>
    <w:rsid w:val="00F44518"/>
    <w:rsid w:val="00F53E04"/>
    <w:rsid w:val="00F55242"/>
    <w:rsid w:val="00F5787A"/>
    <w:rsid w:val="00F6152A"/>
    <w:rsid w:val="00F62487"/>
    <w:rsid w:val="00F646AA"/>
    <w:rsid w:val="00F64C21"/>
    <w:rsid w:val="00F6562A"/>
    <w:rsid w:val="00F665EC"/>
    <w:rsid w:val="00F720D6"/>
    <w:rsid w:val="00F7624A"/>
    <w:rsid w:val="00F768EF"/>
    <w:rsid w:val="00F77D72"/>
    <w:rsid w:val="00F77ED0"/>
    <w:rsid w:val="00F80DCC"/>
    <w:rsid w:val="00F82536"/>
    <w:rsid w:val="00F84514"/>
    <w:rsid w:val="00F84524"/>
    <w:rsid w:val="00F8461B"/>
    <w:rsid w:val="00F84BE4"/>
    <w:rsid w:val="00F862CF"/>
    <w:rsid w:val="00F865AC"/>
    <w:rsid w:val="00F86D40"/>
    <w:rsid w:val="00F87268"/>
    <w:rsid w:val="00F92619"/>
    <w:rsid w:val="00F92AB6"/>
    <w:rsid w:val="00F92F33"/>
    <w:rsid w:val="00F93123"/>
    <w:rsid w:val="00F93A28"/>
    <w:rsid w:val="00F95787"/>
    <w:rsid w:val="00F964FA"/>
    <w:rsid w:val="00F97E9E"/>
    <w:rsid w:val="00FA3D4D"/>
    <w:rsid w:val="00FA3F82"/>
    <w:rsid w:val="00FA6604"/>
    <w:rsid w:val="00FA6940"/>
    <w:rsid w:val="00FA7881"/>
    <w:rsid w:val="00FB0340"/>
    <w:rsid w:val="00FB15AC"/>
    <w:rsid w:val="00FB197D"/>
    <w:rsid w:val="00FB2A02"/>
    <w:rsid w:val="00FB2B68"/>
    <w:rsid w:val="00FB2C69"/>
    <w:rsid w:val="00FB3300"/>
    <w:rsid w:val="00FB34EF"/>
    <w:rsid w:val="00FB4097"/>
    <w:rsid w:val="00FB5D02"/>
    <w:rsid w:val="00FC2197"/>
    <w:rsid w:val="00FC4243"/>
    <w:rsid w:val="00FC4ED3"/>
    <w:rsid w:val="00FC59D0"/>
    <w:rsid w:val="00FC5C34"/>
    <w:rsid w:val="00FC60E8"/>
    <w:rsid w:val="00FC6481"/>
    <w:rsid w:val="00FC66F3"/>
    <w:rsid w:val="00FC6B07"/>
    <w:rsid w:val="00FC6B64"/>
    <w:rsid w:val="00FD038E"/>
    <w:rsid w:val="00FD04F9"/>
    <w:rsid w:val="00FD07C6"/>
    <w:rsid w:val="00FD0FB5"/>
    <w:rsid w:val="00FD1D1F"/>
    <w:rsid w:val="00FD37B7"/>
    <w:rsid w:val="00FD48F6"/>
    <w:rsid w:val="00FD57D5"/>
    <w:rsid w:val="00FD58E4"/>
    <w:rsid w:val="00FD6F2F"/>
    <w:rsid w:val="00FD7070"/>
    <w:rsid w:val="00FE0746"/>
    <w:rsid w:val="00FE16D1"/>
    <w:rsid w:val="00FE1EFE"/>
    <w:rsid w:val="00FE2988"/>
    <w:rsid w:val="00FE4909"/>
    <w:rsid w:val="00FE7729"/>
    <w:rsid w:val="00FE7CA4"/>
    <w:rsid w:val="00FF05C8"/>
    <w:rsid w:val="00FF1036"/>
    <w:rsid w:val="00FF1C39"/>
    <w:rsid w:val="00FF249E"/>
    <w:rsid w:val="00FF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9f3"/>
    </o:shapedefaults>
    <o:shapelayout v:ext="edit">
      <o:idmap v:ext="edit" data="1"/>
    </o:shapelayout>
  </w:shapeDefaults>
  <w:decimalSymbol w:val="."/>
  <w:listSeparator w:val=","/>
  <w15:docId w15:val="{E15E5203-9A7D-4904-A5B1-6518AF857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5EC"/>
    <w:pPr>
      <w:jc w:val="both"/>
    </w:pPr>
    <w:rPr>
      <w:rFonts w:ascii="Arial" w:hAnsi="Arial" w:cs="Arial"/>
      <w:szCs w:val="24"/>
    </w:rPr>
  </w:style>
  <w:style w:type="paragraph" w:styleId="Heading1">
    <w:name w:val="heading 1"/>
    <w:aliases w:val="SAHeading 1"/>
    <w:basedOn w:val="Standard"/>
    <w:next w:val="Normal"/>
    <w:link w:val="Heading1Char"/>
    <w:qFormat/>
    <w:rsid w:val="00241AAF"/>
    <w:pPr>
      <w:pageBreakBefore/>
      <w:numPr>
        <w:numId w:val="12"/>
      </w:numPr>
      <w:shd w:val="clear" w:color="auto" w:fill="000000"/>
      <w:spacing w:before="0" w:after="240"/>
      <w:outlineLvl w:val="0"/>
    </w:pPr>
    <w:rPr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272318"/>
    <w:pPr>
      <w:numPr>
        <w:numId w:val="44"/>
      </w:numPr>
      <w:spacing w:before="100" w:beforeAutospacing="1" w:after="100" w:afterAutospacing="1"/>
      <w:jc w:val="left"/>
      <w:outlineLvl w:val="1"/>
    </w:pPr>
    <w:rPr>
      <w:b/>
      <w:sz w:val="24"/>
      <w:lang w:val="en-CA"/>
    </w:rPr>
  </w:style>
  <w:style w:type="paragraph" w:styleId="Heading3">
    <w:name w:val="heading 3"/>
    <w:basedOn w:val="Normal"/>
    <w:next w:val="Normal"/>
    <w:autoRedefine/>
    <w:qFormat/>
    <w:rsid w:val="007C2939"/>
    <w:pPr>
      <w:keepNext/>
      <w:tabs>
        <w:tab w:val="left" w:pos="709"/>
      </w:tabs>
      <w:spacing w:before="240" w:after="120"/>
      <w:outlineLvl w:val="2"/>
    </w:pPr>
    <w:rPr>
      <w:b/>
      <w:bCs/>
      <w:iCs/>
      <w:sz w:val="22"/>
      <w:szCs w:val="26"/>
      <w:lang w:val="en-CA"/>
    </w:rPr>
  </w:style>
  <w:style w:type="paragraph" w:styleId="Heading4">
    <w:name w:val="heading 4"/>
    <w:basedOn w:val="Normal"/>
    <w:next w:val="NormalIndent"/>
    <w:qFormat/>
    <w:rsid w:val="008C0A90"/>
    <w:pPr>
      <w:keepNext/>
      <w:numPr>
        <w:ilvl w:val="3"/>
        <w:numId w:val="12"/>
      </w:numPr>
      <w:spacing w:before="240" w:after="60"/>
      <w:outlineLvl w:val="3"/>
    </w:pPr>
    <w:rPr>
      <w:b/>
      <w:bCs/>
      <w:i/>
      <w:i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55589"/>
    <w:pPr>
      <w:keepNext/>
      <w:numPr>
        <w:ilvl w:val="12"/>
      </w:numPr>
      <w:pBdr>
        <w:bottom w:val="single" w:sz="6" w:space="1" w:color="auto"/>
      </w:pBdr>
      <w:spacing w:before="120"/>
      <w:outlineLvl w:val="4"/>
    </w:pPr>
    <w:rPr>
      <w:b/>
      <w:caps/>
      <w:sz w:val="22"/>
      <w:lang w:val="en-CA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Impact" w:hAnsi="Impact"/>
      <w:b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basedOn w:val="Normal"/>
    <w:link w:val="StandardChar"/>
    <w:pPr>
      <w:keepNext/>
      <w:keepLines/>
      <w:spacing w:before="60" w:after="60"/>
    </w:pPr>
    <w:rPr>
      <w:szCs w:val="20"/>
    </w:rPr>
  </w:style>
  <w:style w:type="paragraph" w:styleId="NormalIndent">
    <w:name w:val="Normal Indent"/>
    <w:basedOn w:val="Normal"/>
    <w:pPr>
      <w:ind w:left="720"/>
    </w:pPr>
  </w:style>
  <w:style w:type="paragraph" w:styleId="List">
    <w:name w:val="List"/>
    <w:basedOn w:val="Normal"/>
    <w:pPr>
      <w:numPr>
        <w:numId w:val="1"/>
      </w:numPr>
      <w:tabs>
        <w:tab w:val="clear" w:pos="360"/>
        <w:tab w:val="left" w:pos="851"/>
        <w:tab w:val="left" w:pos="1701"/>
        <w:tab w:val="left" w:pos="2552"/>
      </w:tabs>
      <w:ind w:left="851" w:hanging="851"/>
    </w:pPr>
    <w:rPr>
      <w:szCs w:val="20"/>
    </w:rPr>
  </w:style>
  <w:style w:type="paragraph" w:styleId="ListBullet0">
    <w:name w:val="List Bullet"/>
    <w:basedOn w:val="Normal"/>
    <w:autoRedefine/>
    <w:rsid w:val="00C60553"/>
    <w:pPr>
      <w:numPr>
        <w:numId w:val="4"/>
      </w:numPr>
      <w:tabs>
        <w:tab w:val="left" w:pos="1224"/>
      </w:tabs>
      <w:spacing w:before="240" w:after="60"/>
    </w:pPr>
    <w:rPr>
      <w:szCs w:val="22"/>
    </w:rPr>
  </w:style>
  <w:style w:type="paragraph" w:customStyle="1" w:styleId="Step">
    <w:name w:val="Step"/>
    <w:basedOn w:val="Normal"/>
    <w:pPr>
      <w:numPr>
        <w:numId w:val="2"/>
      </w:numPr>
    </w:pPr>
    <w:rPr>
      <w:b/>
      <w:i/>
      <w:szCs w:val="20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szCs w:val="20"/>
    </w:rPr>
  </w:style>
  <w:style w:type="paragraph" w:styleId="Title">
    <w:name w:val="Title"/>
    <w:basedOn w:val="Normal"/>
    <w:qFormat/>
    <w:pPr>
      <w:spacing w:after="120"/>
      <w:jc w:val="center"/>
    </w:pPr>
    <w:rPr>
      <w:rFonts w:ascii="Impact" w:hAnsi="Impact"/>
      <w:b/>
      <w:sz w:val="72"/>
      <w:szCs w:val="20"/>
    </w:rPr>
  </w:style>
  <w:style w:type="paragraph" w:styleId="Subtitle">
    <w:name w:val="Subtitle"/>
    <w:basedOn w:val="Normal"/>
    <w:qFormat/>
    <w:pPr>
      <w:spacing w:after="120"/>
    </w:pPr>
    <w:rPr>
      <w:b/>
      <w:i/>
      <w:color w:val="0000FF"/>
      <w:sz w:val="48"/>
      <w:szCs w:val="20"/>
    </w:rPr>
  </w:style>
  <w:style w:type="paragraph" w:customStyle="1" w:styleId="documenttitle">
    <w:name w:val="document title"/>
    <w:basedOn w:val="Normal"/>
    <w:pPr>
      <w:spacing w:before="120"/>
    </w:pPr>
    <w:rPr>
      <w:b/>
      <w:szCs w:val="20"/>
    </w:rPr>
  </w:style>
  <w:style w:type="paragraph" w:styleId="TOAHeading">
    <w:name w:val="toa heading"/>
    <w:basedOn w:val="Normal"/>
    <w:next w:val="Normal"/>
    <w:semiHidden/>
    <w:pPr>
      <w:spacing w:before="240" w:after="120"/>
    </w:pPr>
    <w:rPr>
      <w:b/>
      <w:caps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uiPriority w:val="39"/>
    <w:pPr>
      <w:tabs>
        <w:tab w:val="left" w:leader="dot" w:pos="8640"/>
      </w:tabs>
      <w:spacing w:before="180" w:after="60"/>
      <w:ind w:left="360"/>
    </w:pPr>
    <w:rPr>
      <w:b/>
      <w:smallCaps/>
      <w:noProof/>
      <w:szCs w:val="20"/>
    </w:rPr>
  </w:style>
  <w:style w:type="paragraph" w:styleId="TOC2">
    <w:name w:val="toc 2"/>
    <w:basedOn w:val="Normal"/>
    <w:next w:val="Normal"/>
    <w:uiPriority w:val="39"/>
    <w:rsid w:val="00B9483C"/>
    <w:pPr>
      <w:tabs>
        <w:tab w:val="left" w:leader="dot" w:pos="8640"/>
      </w:tabs>
      <w:spacing w:before="60" w:after="60"/>
      <w:ind w:left="720"/>
    </w:pPr>
    <w:rPr>
      <w:noProof/>
      <w:szCs w:val="20"/>
    </w:rPr>
  </w:style>
  <w:style w:type="paragraph" w:customStyle="1" w:styleId="text1indent">
    <w:name w:val="text 1 indent"/>
    <w:basedOn w:val="Normal"/>
    <w:pPr>
      <w:spacing w:after="240"/>
      <w:ind w:left="720"/>
    </w:pPr>
    <w:rPr>
      <w:szCs w:val="20"/>
    </w:rPr>
  </w:style>
  <w:style w:type="paragraph" w:customStyle="1" w:styleId="ListBullet">
    <w:name w:val="List: Bullet"/>
    <w:basedOn w:val="Normal"/>
    <w:autoRedefine/>
    <w:rsid w:val="00A56ACA"/>
    <w:pPr>
      <w:numPr>
        <w:numId w:val="8"/>
      </w:numPr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styleId="BodyText">
    <w:name w:val="Body Text"/>
    <w:basedOn w:val="Normal"/>
    <w:rsid w:val="008B2E4E"/>
    <w:pPr>
      <w:spacing w:after="120"/>
    </w:pPr>
    <w:rPr>
      <w:iCs/>
      <w:sz w:val="22"/>
      <w:szCs w:val="20"/>
    </w:rPr>
  </w:style>
  <w:style w:type="paragraph" w:customStyle="1" w:styleId="head4">
    <w:name w:val="head4"/>
    <w:basedOn w:val="Normal"/>
    <w:pPr>
      <w:spacing w:before="240" w:after="120" w:line="240" w:lineRule="atLeast"/>
    </w:pPr>
    <w:rPr>
      <w:rFonts w:ascii="CG Times (WN)" w:hAnsi="CG Times (WN)"/>
      <w:szCs w:val="20"/>
    </w:rPr>
  </w:style>
  <w:style w:type="paragraph" w:styleId="Header">
    <w:name w:val="header"/>
    <w:link w:val="HeaderChar"/>
    <w:uiPriority w:val="99"/>
    <w:pPr>
      <w:tabs>
        <w:tab w:val="center" w:pos="4320"/>
        <w:tab w:val="right" w:pos="8640"/>
      </w:tabs>
      <w:jc w:val="both"/>
    </w:pPr>
    <w:rPr>
      <w:rFonts w:ascii="CG Times (WN)" w:hAnsi="CG Times (WN)"/>
      <w:u w:val="single"/>
      <w:lang w:val="en-GB"/>
    </w:rPr>
  </w:style>
  <w:style w:type="paragraph" w:styleId="Footer">
    <w:name w:val="footer"/>
    <w:pPr>
      <w:tabs>
        <w:tab w:val="center" w:pos="4320"/>
        <w:tab w:val="right" w:pos="8640"/>
      </w:tabs>
      <w:jc w:val="both"/>
    </w:pPr>
    <w:rPr>
      <w:sz w:val="18"/>
      <w:lang w:val="en-GB"/>
    </w:rPr>
  </w:style>
  <w:style w:type="character" w:styleId="PageNumber">
    <w:name w:val="page number"/>
    <w:basedOn w:val="DefaultParagraphFont"/>
  </w:style>
  <w:style w:type="paragraph" w:customStyle="1" w:styleId="ReportTitle">
    <w:name w:val="Report Title"/>
    <w:next w:val="Normal"/>
    <w:pPr>
      <w:widowControl w:val="0"/>
      <w:spacing w:line="240" w:lineRule="atLeast"/>
      <w:jc w:val="center"/>
    </w:pPr>
    <w:rPr>
      <w:rFonts w:ascii="Arial" w:hAnsi="Arial"/>
      <w:b/>
      <w:sz w:val="48"/>
    </w:rPr>
  </w:style>
  <w:style w:type="paragraph" w:styleId="TOC3">
    <w:name w:val="toc 3"/>
    <w:basedOn w:val="Normal"/>
    <w:next w:val="Normal"/>
    <w:uiPriority w:val="39"/>
    <w:rsid w:val="00C9017C"/>
    <w:pPr>
      <w:tabs>
        <w:tab w:val="left" w:leader="dot" w:pos="8640"/>
      </w:tabs>
      <w:spacing w:after="60"/>
      <w:ind w:left="1080"/>
    </w:pPr>
    <w:rPr>
      <w:rFonts w:ascii="Times" w:hAnsi="Times"/>
      <w:i/>
      <w:sz w:val="18"/>
      <w:szCs w:val="18"/>
    </w:rPr>
  </w:style>
  <w:style w:type="paragraph" w:customStyle="1" w:styleId="FakeHeader1">
    <w:name w:val="Fake Header1"/>
    <w:basedOn w:val="Heading1"/>
    <w:next w:val="Normal"/>
    <w:pPr>
      <w:numPr>
        <w:numId w:val="0"/>
      </w:numPr>
    </w:pPr>
    <w:rPr>
      <w:shd w:val="clear" w:color="auto" w:fill="000000"/>
    </w:r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TOC4">
    <w:name w:val="toc 4"/>
    <w:basedOn w:val="Normal"/>
    <w:next w:val="Normal"/>
    <w:autoRedefine/>
    <w:uiPriority w:val="39"/>
    <w:pPr>
      <w:tabs>
        <w:tab w:val="left" w:leader="dot" w:pos="8640"/>
      </w:tabs>
      <w:ind w:left="1440"/>
    </w:pPr>
    <w:rPr>
      <w:sz w:val="18"/>
    </w:rPr>
  </w:style>
  <w:style w:type="paragraph" w:styleId="TOC5">
    <w:name w:val="toc 5"/>
    <w:basedOn w:val="Normal"/>
    <w:next w:val="Normal"/>
    <w:autoRedefine/>
    <w:uiPriority w:val="39"/>
    <w:pPr>
      <w:ind w:left="960"/>
    </w:pPr>
    <w:rPr>
      <w:rFonts w:ascii="Times New Roman" w:hAnsi="Times New Roman"/>
      <w:sz w:val="24"/>
    </w:rPr>
  </w:style>
  <w:style w:type="paragraph" w:styleId="TOC6">
    <w:name w:val="toc 6"/>
    <w:basedOn w:val="Normal"/>
    <w:next w:val="Normal"/>
    <w:autoRedefine/>
    <w:uiPriority w:val="39"/>
    <w:pPr>
      <w:ind w:left="1200"/>
    </w:pPr>
    <w:rPr>
      <w:rFonts w:ascii="Times New Roman" w:hAnsi="Times New Roman"/>
      <w:sz w:val="24"/>
    </w:rPr>
  </w:style>
  <w:style w:type="paragraph" w:styleId="TOC7">
    <w:name w:val="toc 7"/>
    <w:basedOn w:val="Normal"/>
    <w:next w:val="Normal"/>
    <w:autoRedefine/>
    <w:uiPriority w:val="39"/>
    <w:pPr>
      <w:ind w:left="1440"/>
    </w:pPr>
    <w:rPr>
      <w:rFonts w:ascii="Times New Roman" w:hAnsi="Times New Roman"/>
      <w:sz w:val="24"/>
    </w:rPr>
  </w:style>
  <w:style w:type="paragraph" w:styleId="TOC8">
    <w:name w:val="toc 8"/>
    <w:basedOn w:val="Normal"/>
    <w:next w:val="Normal"/>
    <w:autoRedefine/>
    <w:uiPriority w:val="39"/>
    <w:pPr>
      <w:ind w:left="1680"/>
    </w:pPr>
    <w:rPr>
      <w:rFonts w:ascii="Times New Roman" w:hAnsi="Times New Roman"/>
      <w:sz w:val="24"/>
    </w:rPr>
  </w:style>
  <w:style w:type="paragraph" w:styleId="TOC9">
    <w:name w:val="toc 9"/>
    <w:basedOn w:val="Normal"/>
    <w:next w:val="Normal"/>
    <w:autoRedefine/>
    <w:uiPriority w:val="39"/>
    <w:pPr>
      <w:ind w:left="1920"/>
    </w:pPr>
    <w:rPr>
      <w:rFonts w:ascii="Times New Roman" w:hAnsi="Times New Roman"/>
      <w:sz w:val="24"/>
    </w:rPr>
  </w:style>
  <w:style w:type="paragraph" w:styleId="ListBullet2">
    <w:name w:val="List Bullet 2"/>
    <w:basedOn w:val="Normal"/>
    <w:rsid w:val="00D05965"/>
    <w:pPr>
      <w:numPr>
        <w:ilvl w:val="1"/>
        <w:numId w:val="4"/>
      </w:numPr>
      <w:tabs>
        <w:tab w:val="left" w:pos="720"/>
      </w:tabs>
    </w:pPr>
    <w:rPr>
      <w:szCs w:val="20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customStyle="1" w:styleId="Directional">
    <w:name w:val="Directional"/>
    <w:basedOn w:val="Standard"/>
    <w:pPr>
      <w:keepNext w:val="0"/>
      <w:keepLines w:val="0"/>
      <w:spacing w:before="0" w:after="120"/>
    </w:pPr>
    <w:rPr>
      <w:rFonts w:ascii="Times" w:hAnsi="Times"/>
      <w:noProof/>
      <w:color w:val="808080"/>
      <w:szCs w:val="24"/>
    </w:rPr>
  </w:style>
  <w:style w:type="table" w:styleId="TableGrid8">
    <w:name w:val="Table Grid 8"/>
    <w:basedOn w:val="TableNormal"/>
    <w:rsid w:val="002E70B7"/>
    <w:pPr>
      <w:spacing w:after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Document2">
    <w:name w:val="Document 2"/>
    <w:rsid w:val="001A5986"/>
    <w:rPr>
      <w:noProof w:val="0"/>
      <w:lang w:val="en-US"/>
    </w:rPr>
  </w:style>
  <w:style w:type="paragraph" w:customStyle="1" w:styleId="ColumnName">
    <w:name w:val="Column Name"/>
    <w:next w:val="Normal"/>
    <w:rsid w:val="00C96B1D"/>
    <w:pPr>
      <w:keepNext/>
      <w:widowControl w:val="0"/>
      <w:spacing w:line="240" w:lineRule="atLeast"/>
    </w:pPr>
    <w:rPr>
      <w:rFonts w:ascii="Arial" w:hAnsi="Arial"/>
      <w:b/>
    </w:rPr>
  </w:style>
  <w:style w:type="table" w:styleId="TableGrid">
    <w:name w:val="Table Grid"/>
    <w:basedOn w:val="TableNormal"/>
    <w:uiPriority w:val="59"/>
    <w:rsid w:val="00D35A95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1">
    <w:name w:val="Document 1"/>
    <w:rsid w:val="002A0855"/>
    <w:pPr>
      <w:keepNext/>
      <w:keepLines/>
      <w:tabs>
        <w:tab w:val="left" w:pos="-720"/>
      </w:tabs>
      <w:suppressAutoHyphens/>
      <w:jc w:val="both"/>
    </w:pPr>
  </w:style>
  <w:style w:type="paragraph" w:styleId="BalloonText">
    <w:name w:val="Balloon Text"/>
    <w:basedOn w:val="Normal"/>
    <w:semiHidden/>
    <w:rsid w:val="004C2C5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ED6013"/>
    <w:pPr>
      <w:shd w:val="clear" w:color="auto" w:fill="000080"/>
    </w:pPr>
    <w:rPr>
      <w:rFonts w:ascii="Tahoma" w:hAnsi="Tahoma" w:cs="Tahoma"/>
      <w:szCs w:val="20"/>
    </w:rPr>
  </w:style>
  <w:style w:type="paragraph" w:customStyle="1" w:styleId="Notes">
    <w:name w:val="Notes"/>
    <w:basedOn w:val="Normal"/>
    <w:next w:val="Normal"/>
    <w:link w:val="NotesChar"/>
    <w:autoRedefine/>
    <w:rsid w:val="00A34929"/>
    <w:pPr>
      <w:spacing w:before="120"/>
      <w:jc w:val="left"/>
    </w:pPr>
    <w:rPr>
      <w:color w:val="0000FF"/>
      <w:sz w:val="16"/>
      <w:szCs w:val="16"/>
    </w:rPr>
  </w:style>
  <w:style w:type="character" w:styleId="CommentReference">
    <w:name w:val="annotation reference"/>
    <w:semiHidden/>
    <w:rsid w:val="001E644D"/>
    <w:rPr>
      <w:sz w:val="16"/>
      <w:szCs w:val="16"/>
    </w:rPr>
  </w:style>
  <w:style w:type="paragraph" w:customStyle="1" w:styleId="Event">
    <w:name w:val="Event"/>
    <w:basedOn w:val="NormalIndent"/>
    <w:rsid w:val="00A86E48"/>
    <w:pPr>
      <w:numPr>
        <w:numId w:val="5"/>
      </w:numPr>
      <w:spacing w:before="120" w:after="60"/>
    </w:pPr>
  </w:style>
  <w:style w:type="paragraph" w:customStyle="1" w:styleId="Response">
    <w:name w:val="Response"/>
    <w:basedOn w:val="NormalIndent"/>
    <w:rsid w:val="00A86E48"/>
    <w:pPr>
      <w:numPr>
        <w:ilvl w:val="1"/>
        <w:numId w:val="5"/>
      </w:numPr>
      <w:spacing w:after="60"/>
    </w:pPr>
    <w:rPr>
      <w:i/>
      <w:szCs w:val="20"/>
    </w:rPr>
  </w:style>
  <w:style w:type="paragraph" w:customStyle="1" w:styleId="Feature">
    <w:name w:val="Feature"/>
    <w:basedOn w:val="Normal"/>
    <w:link w:val="FeatureCharChar"/>
    <w:rsid w:val="002C705C"/>
    <w:pPr>
      <w:numPr>
        <w:numId w:val="7"/>
      </w:numPr>
    </w:pPr>
    <w:rPr>
      <w:b/>
      <w:i/>
      <w:sz w:val="22"/>
      <w:szCs w:val="22"/>
    </w:rPr>
  </w:style>
  <w:style w:type="paragraph" w:customStyle="1" w:styleId="REQ-1">
    <w:name w:val="REQ-1"/>
    <w:rsid w:val="003574E8"/>
    <w:pPr>
      <w:numPr>
        <w:ilvl w:val="1"/>
        <w:numId w:val="7"/>
      </w:numPr>
      <w:tabs>
        <w:tab w:val="clear" w:pos="864"/>
        <w:tab w:val="left" w:pos="1080"/>
      </w:tabs>
      <w:spacing w:after="120"/>
      <w:ind w:left="1080" w:hanging="1080"/>
    </w:pPr>
    <w:rPr>
      <w:szCs w:val="24"/>
    </w:rPr>
  </w:style>
  <w:style w:type="paragraph" w:customStyle="1" w:styleId="REQ-2">
    <w:name w:val="REQ-2"/>
    <w:rsid w:val="003574E8"/>
    <w:pPr>
      <w:numPr>
        <w:ilvl w:val="2"/>
        <w:numId w:val="7"/>
      </w:numPr>
      <w:tabs>
        <w:tab w:val="left" w:pos="1800"/>
      </w:tabs>
      <w:spacing w:after="120"/>
    </w:pPr>
    <w:rPr>
      <w:szCs w:val="24"/>
    </w:rPr>
  </w:style>
  <w:style w:type="paragraph" w:customStyle="1" w:styleId="REQ-3">
    <w:name w:val="REQ-3"/>
    <w:rsid w:val="003574E8"/>
    <w:pPr>
      <w:numPr>
        <w:ilvl w:val="3"/>
        <w:numId w:val="7"/>
      </w:numPr>
      <w:tabs>
        <w:tab w:val="clear" w:pos="2016"/>
        <w:tab w:val="left" w:pos="2160"/>
      </w:tabs>
      <w:spacing w:after="120"/>
      <w:ind w:left="2160" w:hanging="1440"/>
    </w:pPr>
    <w:rPr>
      <w:sz w:val="18"/>
      <w:szCs w:val="18"/>
    </w:rPr>
  </w:style>
  <w:style w:type="paragraph" w:customStyle="1" w:styleId="REQ-4">
    <w:name w:val="REQ-4"/>
    <w:link w:val="REQ-4CharChar"/>
    <w:rsid w:val="003574E8"/>
    <w:pPr>
      <w:numPr>
        <w:ilvl w:val="4"/>
        <w:numId w:val="7"/>
      </w:numPr>
      <w:tabs>
        <w:tab w:val="left" w:pos="2880"/>
      </w:tabs>
    </w:pPr>
    <w:rPr>
      <w:sz w:val="16"/>
      <w:szCs w:val="16"/>
    </w:rPr>
  </w:style>
  <w:style w:type="paragraph" w:customStyle="1" w:styleId="NF-Feature">
    <w:name w:val="NF-Feature"/>
    <w:basedOn w:val="Feature"/>
    <w:link w:val="NF-FeatureChar"/>
    <w:rsid w:val="00A233DA"/>
    <w:pPr>
      <w:numPr>
        <w:numId w:val="6"/>
      </w:numPr>
    </w:pPr>
  </w:style>
  <w:style w:type="paragraph" w:customStyle="1" w:styleId="NF-REQ1">
    <w:name w:val="NF-REQ1"/>
    <w:basedOn w:val="REQ-1"/>
    <w:rsid w:val="00A233DA"/>
    <w:pPr>
      <w:numPr>
        <w:numId w:val="6"/>
      </w:numPr>
      <w:tabs>
        <w:tab w:val="clear" w:pos="792"/>
      </w:tabs>
      <w:ind w:left="1080" w:hanging="1080"/>
    </w:pPr>
  </w:style>
  <w:style w:type="paragraph" w:customStyle="1" w:styleId="NF-REQ2">
    <w:name w:val="NF-REQ2"/>
    <w:basedOn w:val="REQ-2"/>
    <w:rsid w:val="003F299E"/>
    <w:pPr>
      <w:numPr>
        <w:numId w:val="6"/>
      </w:numPr>
      <w:tabs>
        <w:tab w:val="clear" w:pos="1224"/>
        <w:tab w:val="clear" w:pos="1800"/>
        <w:tab w:val="left" w:pos="1440"/>
      </w:tabs>
      <w:ind w:left="1440" w:hanging="1080"/>
    </w:pPr>
  </w:style>
  <w:style w:type="paragraph" w:customStyle="1" w:styleId="NF-REQ3">
    <w:name w:val="NF-REQ3"/>
    <w:basedOn w:val="REQ-3"/>
    <w:rsid w:val="003F299E"/>
    <w:pPr>
      <w:numPr>
        <w:numId w:val="6"/>
      </w:numPr>
      <w:tabs>
        <w:tab w:val="clear" w:pos="1728"/>
      </w:tabs>
      <w:ind w:left="2160" w:hanging="1440"/>
    </w:pPr>
  </w:style>
  <w:style w:type="paragraph" w:customStyle="1" w:styleId="NF-REQ4">
    <w:name w:val="NF-REQ4"/>
    <w:basedOn w:val="REQ-4"/>
    <w:link w:val="NF-REQ4Char"/>
    <w:rsid w:val="00B222AF"/>
  </w:style>
  <w:style w:type="character" w:customStyle="1" w:styleId="FeatureCharChar">
    <w:name w:val="Feature Char Char"/>
    <w:link w:val="Feature"/>
    <w:rsid w:val="002C705C"/>
    <w:rPr>
      <w:rFonts w:ascii="Arial" w:hAnsi="Arial" w:cs="Arial"/>
      <w:b/>
      <w:i/>
      <w:sz w:val="22"/>
      <w:szCs w:val="22"/>
      <w:lang w:val="en-US" w:eastAsia="en-US"/>
    </w:rPr>
  </w:style>
  <w:style w:type="character" w:customStyle="1" w:styleId="NF-FeatureChar">
    <w:name w:val="NF-Feature Char"/>
    <w:basedOn w:val="FeatureCharChar"/>
    <w:link w:val="NF-Feature"/>
    <w:rsid w:val="00A233DA"/>
    <w:rPr>
      <w:rFonts w:ascii="Arial" w:hAnsi="Arial" w:cs="Arial"/>
      <w:b/>
      <w:i/>
      <w:sz w:val="22"/>
      <w:szCs w:val="22"/>
      <w:lang w:val="en-US" w:eastAsia="en-US"/>
    </w:rPr>
  </w:style>
  <w:style w:type="character" w:customStyle="1" w:styleId="REQ-4CharChar">
    <w:name w:val="REQ-4 Char Char"/>
    <w:link w:val="REQ-4"/>
    <w:rsid w:val="003574E8"/>
    <w:rPr>
      <w:sz w:val="16"/>
      <w:szCs w:val="16"/>
      <w:lang w:val="en-US" w:eastAsia="en-US"/>
    </w:rPr>
  </w:style>
  <w:style w:type="character" w:customStyle="1" w:styleId="NF-REQ4Char">
    <w:name w:val="NF-REQ4 Char"/>
    <w:basedOn w:val="REQ-4CharChar"/>
    <w:link w:val="NF-REQ4"/>
    <w:rsid w:val="00B222AF"/>
    <w:rPr>
      <w:sz w:val="16"/>
      <w:szCs w:val="16"/>
      <w:lang w:val="en-US" w:eastAsia="en-US"/>
    </w:rPr>
  </w:style>
  <w:style w:type="paragraph" w:customStyle="1" w:styleId="StyleHeading1SAHeading1FranklinGothicMedium">
    <w:name w:val="Style Heading 1SAHeading 1 + Franklin Gothic Medium"/>
    <w:basedOn w:val="Heading1"/>
    <w:link w:val="StyleHeading1SAHeading1FranklinGothicMediumChar"/>
    <w:rsid w:val="00483BA2"/>
    <w:rPr>
      <w:rFonts w:ascii="Franklin Gothic Medium" w:hAnsi="Franklin Gothic Medium"/>
      <w:bCs/>
    </w:rPr>
  </w:style>
  <w:style w:type="character" w:customStyle="1" w:styleId="StandardChar">
    <w:name w:val="Standard Char"/>
    <w:link w:val="Standard"/>
    <w:rsid w:val="00483BA2"/>
    <w:rPr>
      <w:rFonts w:ascii="Franklin Gothic Medium" w:hAnsi="Franklin Gothic Medium"/>
      <w:lang w:val="en-US" w:eastAsia="en-US" w:bidi="ar-SA"/>
    </w:rPr>
  </w:style>
  <w:style w:type="character" w:customStyle="1" w:styleId="Heading1Char">
    <w:name w:val="Heading 1 Char"/>
    <w:aliases w:val="SAHeading 1 Char"/>
    <w:link w:val="Heading1"/>
    <w:rsid w:val="00241AAF"/>
    <w:rPr>
      <w:rFonts w:ascii="Arial" w:hAnsi="Arial" w:cs="Arial"/>
      <w:b/>
      <w:caps/>
      <w:sz w:val="32"/>
      <w:szCs w:val="32"/>
      <w:shd w:val="clear" w:color="auto" w:fill="000000"/>
      <w:lang w:val="en-US" w:eastAsia="en-US"/>
    </w:rPr>
  </w:style>
  <w:style w:type="character" w:customStyle="1" w:styleId="StyleHeading1SAHeading1FranklinGothicMediumChar">
    <w:name w:val="Style Heading 1SAHeading 1 + Franklin Gothic Medium Char"/>
    <w:link w:val="StyleHeading1SAHeading1FranklinGothicMedium"/>
    <w:rsid w:val="00483BA2"/>
    <w:rPr>
      <w:rFonts w:ascii="Franklin Gothic Medium" w:hAnsi="Franklin Gothic Medium" w:cs="Arial"/>
      <w:b/>
      <w:bCs/>
      <w:caps/>
      <w:sz w:val="32"/>
      <w:szCs w:val="32"/>
      <w:shd w:val="clear" w:color="auto" w:fill="000000"/>
      <w:lang w:val="en-US" w:eastAsia="en-US"/>
    </w:rPr>
  </w:style>
  <w:style w:type="paragraph" w:customStyle="1" w:styleId="bullet">
    <w:name w:val="bullet"/>
    <w:basedOn w:val="Normal"/>
    <w:rsid w:val="006D6486"/>
    <w:pPr>
      <w:overflowPunct w:val="0"/>
      <w:autoSpaceDE w:val="0"/>
      <w:autoSpaceDN w:val="0"/>
      <w:adjustRightInd w:val="0"/>
      <w:spacing w:before="60" w:after="60"/>
      <w:ind w:left="720" w:hanging="720"/>
      <w:jc w:val="left"/>
      <w:textAlignment w:val="baseline"/>
    </w:pPr>
    <w:rPr>
      <w:rFonts w:ascii="Times New Roman" w:hAnsi="Times New Roman"/>
      <w:sz w:val="22"/>
      <w:szCs w:val="20"/>
    </w:rPr>
  </w:style>
  <w:style w:type="paragraph" w:customStyle="1" w:styleId="Tabletext">
    <w:name w:val="Table text"/>
    <w:basedOn w:val="Normal"/>
    <w:rsid w:val="008B2E4E"/>
    <w:pPr>
      <w:tabs>
        <w:tab w:val="left" w:pos="1440"/>
      </w:tabs>
      <w:spacing w:before="120" w:after="120"/>
    </w:pPr>
  </w:style>
  <w:style w:type="character" w:customStyle="1" w:styleId="NotesChar">
    <w:name w:val="Notes Char"/>
    <w:link w:val="Notes"/>
    <w:rsid w:val="00A34929"/>
    <w:rPr>
      <w:rFonts w:ascii="Arial" w:hAnsi="Arial" w:cs="Arial"/>
      <w:color w:val="0000FF"/>
      <w:sz w:val="16"/>
      <w:szCs w:val="16"/>
      <w:lang w:val="en-US" w:eastAsia="en-US" w:bidi="ar-SA"/>
    </w:rPr>
  </w:style>
  <w:style w:type="paragraph" w:customStyle="1" w:styleId="Notes-Paragraph">
    <w:name w:val="Notes - Paragraph"/>
    <w:basedOn w:val="Notes"/>
    <w:link w:val="Notes-ParagraphChar"/>
    <w:autoRedefine/>
    <w:rsid w:val="00291572"/>
    <w:pPr>
      <w:spacing w:before="0" w:after="240"/>
      <w:jc w:val="both"/>
    </w:pPr>
    <w:rPr>
      <w:sz w:val="22"/>
    </w:rPr>
  </w:style>
  <w:style w:type="character" w:customStyle="1" w:styleId="Notes-ParagraphChar">
    <w:name w:val="Notes - Paragraph Char"/>
    <w:link w:val="Notes-Paragraph"/>
    <w:rsid w:val="00291572"/>
    <w:rPr>
      <w:rFonts w:ascii="Arial" w:hAnsi="Arial" w:cs="Arial"/>
      <w:color w:val="0000FF"/>
      <w:sz w:val="22"/>
      <w:szCs w:val="16"/>
      <w:lang w:val="en-US" w:eastAsia="en-US" w:bidi="ar-SA"/>
    </w:rPr>
  </w:style>
  <w:style w:type="paragraph" w:customStyle="1" w:styleId="Bullet1">
    <w:name w:val="Bullet 1"/>
    <w:basedOn w:val="Normal"/>
    <w:rsid w:val="008A30F1"/>
    <w:pPr>
      <w:numPr>
        <w:ilvl w:val="1"/>
        <w:numId w:val="9"/>
      </w:numPr>
      <w:ind w:left="792"/>
    </w:pPr>
    <w:rPr>
      <w:b/>
    </w:rPr>
  </w:style>
  <w:style w:type="paragraph" w:customStyle="1" w:styleId="Bullet2">
    <w:name w:val="Bullet 2"/>
    <w:basedOn w:val="Bullet1"/>
    <w:rsid w:val="00964E72"/>
    <w:pPr>
      <w:numPr>
        <w:ilvl w:val="0"/>
      </w:numPr>
    </w:pPr>
    <w:rPr>
      <w:b w:val="0"/>
    </w:rPr>
  </w:style>
  <w:style w:type="paragraph" w:styleId="CommentText">
    <w:name w:val="annotation text"/>
    <w:basedOn w:val="Normal"/>
    <w:semiHidden/>
    <w:rsid w:val="002D0302"/>
    <w:rPr>
      <w:szCs w:val="20"/>
    </w:rPr>
  </w:style>
  <w:style w:type="numbering" w:customStyle="1" w:styleId="Style1">
    <w:name w:val="Style1"/>
    <w:rsid w:val="00241AAF"/>
    <w:pPr>
      <w:numPr>
        <w:numId w:val="11"/>
      </w:numPr>
    </w:pPr>
  </w:style>
  <w:style w:type="numbering" w:styleId="111111">
    <w:name w:val="Outline List 2"/>
    <w:basedOn w:val="NoList"/>
    <w:rsid w:val="00241AAF"/>
    <w:pPr>
      <w:numPr>
        <w:numId w:val="10"/>
      </w:numPr>
    </w:pPr>
  </w:style>
  <w:style w:type="paragraph" w:customStyle="1" w:styleId="DiagramTitle">
    <w:name w:val="Diagram Title"/>
    <w:basedOn w:val="Normal"/>
    <w:rsid w:val="00065565"/>
    <w:pPr>
      <w:tabs>
        <w:tab w:val="left" w:pos="2842"/>
      </w:tabs>
      <w:spacing w:before="120" w:after="120"/>
      <w:jc w:val="center"/>
    </w:pPr>
    <w:rPr>
      <w:rFonts w:cs="Times New Roman"/>
      <w:b/>
      <w:lang w:val="en-CA"/>
    </w:rPr>
  </w:style>
  <w:style w:type="paragraph" w:styleId="CommentSubject">
    <w:name w:val="annotation subject"/>
    <w:basedOn w:val="CommentText"/>
    <w:next w:val="CommentText"/>
    <w:semiHidden/>
    <w:rsid w:val="00A53340"/>
    <w:rPr>
      <w:b/>
      <w:bCs/>
    </w:rPr>
  </w:style>
  <w:style w:type="character" w:customStyle="1" w:styleId="Heading5Char">
    <w:name w:val="Heading 5 Char"/>
    <w:link w:val="Heading5"/>
    <w:rsid w:val="00A55589"/>
    <w:rPr>
      <w:rFonts w:ascii="Arial" w:hAnsi="Arial" w:cs="Arial"/>
      <w:b/>
      <w:caps/>
      <w:sz w:val="22"/>
      <w:szCs w:val="24"/>
      <w:lang w:val="en-CA" w:eastAsia="en-US"/>
    </w:rPr>
  </w:style>
  <w:style w:type="table" w:customStyle="1" w:styleId="WHSCCFormatTable">
    <w:name w:val="WHSCC_Format_Table"/>
    <w:basedOn w:val="TableNormal"/>
    <w:rsid w:val="00C2762C"/>
    <w:rPr>
      <w:rFonts w:ascii="Arial" w:hAnsi="Arial"/>
      <w:sz w:val="18"/>
    </w:rPr>
    <w:tblPr>
      <w:jc w:val="center"/>
      <w:tblBorders>
        <w:top w:val="single" w:sz="4" w:space="0" w:color="993366"/>
        <w:left w:val="single" w:sz="4" w:space="0" w:color="993366"/>
        <w:bottom w:val="single" w:sz="4" w:space="0" w:color="993366"/>
        <w:right w:val="single" w:sz="4" w:space="0" w:color="993366"/>
        <w:insideH w:val="single" w:sz="4" w:space="0" w:color="993366"/>
        <w:insideV w:val="single" w:sz="4" w:space="0" w:color="993366"/>
      </w:tblBorders>
      <w:tblCellMar>
        <w:top w:w="43" w:type="dxa"/>
        <w:left w:w="115" w:type="dxa"/>
        <w:bottom w:w="43" w:type="dxa"/>
        <w:right w:w="115" w:type="dxa"/>
      </w:tblCellMar>
    </w:tblPr>
    <w:trPr>
      <w:jc w:val="center"/>
    </w:trPr>
    <w:tblStylePr w:type="firstRow">
      <w:pPr>
        <w:jc w:val="left"/>
      </w:pPr>
      <w:rPr>
        <w:rFonts w:ascii="Symbol" w:hAnsi="Symbol" w:cs="Times New Roman"/>
        <w:b/>
        <w:color w:val="333399"/>
        <w:sz w:val="20"/>
      </w:rPr>
      <w:tblPr/>
      <w:tcPr>
        <w:tcBorders>
          <w:top w:val="single" w:sz="4" w:space="0" w:color="993366"/>
          <w:left w:val="single" w:sz="4" w:space="0" w:color="993366"/>
          <w:bottom w:val="single" w:sz="12" w:space="0" w:color="993366"/>
          <w:right w:val="single" w:sz="4" w:space="0" w:color="993366"/>
          <w:insideH w:val="single" w:sz="4" w:space="0" w:color="993366"/>
          <w:insideV w:val="single" w:sz="4" w:space="0" w:color="993366"/>
          <w:tl2br w:val="nil"/>
          <w:tr2bl w:val="nil"/>
        </w:tcBorders>
        <w:shd w:val="clear" w:color="auto" w:fill="CCFFFF"/>
      </w:tcPr>
    </w:tblStylePr>
  </w:style>
  <w:style w:type="paragraph" w:customStyle="1" w:styleId="ebu-Normal">
    <w:name w:val="ebu - Normal"/>
    <w:rsid w:val="0054512B"/>
    <w:rPr>
      <w:rFonts w:ascii="Arial" w:hAnsi="Arial"/>
    </w:rPr>
  </w:style>
  <w:style w:type="paragraph" w:styleId="Revision">
    <w:name w:val="Revision"/>
    <w:hidden/>
    <w:uiPriority w:val="99"/>
    <w:semiHidden/>
    <w:rsid w:val="00E5393B"/>
    <w:rPr>
      <w:rFonts w:ascii="Arial" w:hAnsi="Arial" w:cs="Arial"/>
      <w:szCs w:val="24"/>
    </w:rPr>
  </w:style>
  <w:style w:type="paragraph" w:customStyle="1" w:styleId="bodytext0">
    <w:name w:val="bodytext"/>
    <w:basedOn w:val="Normal"/>
    <w:link w:val="bodytextCar"/>
    <w:rsid w:val="00280D0F"/>
    <w:pPr>
      <w:keepNext/>
      <w:spacing w:before="100" w:beforeAutospacing="1" w:after="100" w:afterAutospacing="1"/>
      <w:jc w:val="left"/>
    </w:pPr>
    <w:rPr>
      <w:rFonts w:ascii="Times New Roman" w:hAnsi="Times New Roman" w:cs="Times New Roman"/>
      <w:bCs/>
      <w:sz w:val="24"/>
    </w:rPr>
  </w:style>
  <w:style w:type="character" w:customStyle="1" w:styleId="bodytextCar">
    <w:name w:val="bodytext Car"/>
    <w:link w:val="bodytext0"/>
    <w:rsid w:val="00280D0F"/>
    <w:rPr>
      <w:bCs/>
      <w:sz w:val="24"/>
      <w:szCs w:val="24"/>
      <w:lang w:val="en-US" w:eastAsia="en-US"/>
    </w:rPr>
  </w:style>
  <w:style w:type="table" w:styleId="MediumShading1-Accent1">
    <w:name w:val="Medium Shading 1 Accent 1"/>
    <w:basedOn w:val="TableNormal"/>
    <w:uiPriority w:val="63"/>
    <w:rsid w:val="00C966E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aragraphe">
    <w:name w:val="Paragraphe"/>
    <w:basedOn w:val="Normal"/>
    <w:link w:val="ParagrapheCar"/>
    <w:rsid w:val="004F44CD"/>
    <w:pPr>
      <w:spacing w:before="40" w:after="40" w:line="360" w:lineRule="auto"/>
    </w:pPr>
    <w:rPr>
      <w:rFonts w:ascii="Tahoma" w:eastAsia="MS Mincho" w:hAnsi="Tahoma" w:cs="Times New Roman"/>
      <w:sz w:val="22"/>
      <w:szCs w:val="20"/>
      <w:lang w:val="fr-FR"/>
    </w:rPr>
  </w:style>
  <w:style w:type="character" w:customStyle="1" w:styleId="ParagrapheCar">
    <w:name w:val="Paragraphe Car"/>
    <w:link w:val="Paragraphe"/>
    <w:rsid w:val="004F44CD"/>
    <w:rPr>
      <w:rFonts w:ascii="Tahoma" w:eastAsia="MS Mincho" w:hAnsi="Tahoma"/>
      <w:sz w:val="22"/>
      <w:lang w:val="fr-FR" w:eastAsia="en-US"/>
    </w:rPr>
  </w:style>
  <w:style w:type="character" w:customStyle="1" w:styleId="Heading2Char">
    <w:name w:val="Heading 2 Char"/>
    <w:link w:val="Heading2"/>
    <w:rsid w:val="00272318"/>
    <w:rPr>
      <w:rFonts w:ascii="Arial" w:hAnsi="Arial" w:cs="Arial"/>
      <w:b/>
      <w:sz w:val="24"/>
      <w:szCs w:val="24"/>
      <w:lang w:val="en-CA"/>
    </w:rPr>
  </w:style>
  <w:style w:type="paragraph" w:styleId="NormalWeb">
    <w:name w:val="Normal (Web)"/>
    <w:basedOn w:val="Normal"/>
    <w:uiPriority w:val="99"/>
    <w:rsid w:val="005B70AE"/>
    <w:pPr>
      <w:spacing w:before="100" w:beforeAutospacing="1" w:after="100" w:afterAutospacing="1"/>
      <w:jc w:val="left"/>
    </w:pPr>
    <w:rPr>
      <w:rFonts w:ascii="Times New Roman" w:eastAsia="Calibri" w:hAnsi="Times New Roman"/>
      <w:sz w:val="24"/>
    </w:rPr>
  </w:style>
  <w:style w:type="paragraph" w:customStyle="1" w:styleId="StyleTitre1LatinTahomaComplexeTahoma">
    <w:name w:val="Style Titre 1 + (Latin) Tahoma (Complexe) Tahoma"/>
    <w:basedOn w:val="Heading1"/>
    <w:rsid w:val="005B70AE"/>
    <w:pPr>
      <w:pageBreakBefore w:val="0"/>
      <w:widowControl w:val="0"/>
      <w:numPr>
        <w:numId w:val="0"/>
      </w:numPr>
      <w:pBdr>
        <w:bottom w:val="single" w:sz="4" w:space="1" w:color="auto"/>
      </w:pBdr>
      <w:shd w:val="clear" w:color="auto" w:fill="auto"/>
      <w:tabs>
        <w:tab w:val="num" w:pos="360"/>
      </w:tabs>
      <w:spacing w:before="480" w:after="480"/>
      <w:ind w:left="360" w:hanging="360"/>
      <w:jc w:val="left"/>
    </w:pPr>
    <w:rPr>
      <w:rFonts w:ascii="Tahoma" w:hAnsi="Tahoma" w:cs="Tahoma"/>
      <w:bCs/>
      <w:caps w:val="0"/>
      <w:sz w:val="28"/>
      <w:szCs w:val="28"/>
    </w:rPr>
  </w:style>
  <w:style w:type="table" w:styleId="TableList4">
    <w:name w:val="Table List 4"/>
    <w:basedOn w:val="TableNormal"/>
    <w:rsid w:val="00BD50C2"/>
    <w:pPr>
      <w:spacing w:after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Columns5">
    <w:name w:val="Table Columns 5"/>
    <w:basedOn w:val="TableNormal"/>
    <w:rsid w:val="00BD50C2"/>
    <w:pPr>
      <w:spacing w:after="24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ListParagraph">
    <w:name w:val="List Paragraph"/>
    <w:basedOn w:val="Normal"/>
    <w:uiPriority w:val="34"/>
    <w:qFormat/>
    <w:rsid w:val="00123992"/>
    <w:pPr>
      <w:spacing w:after="200" w:line="276" w:lineRule="auto"/>
      <w:ind w:left="720"/>
      <w:contextualSpacing/>
      <w:jc w:val="left"/>
    </w:pPr>
    <w:rPr>
      <w:rFonts w:ascii="Calibri" w:eastAsia="Calibri" w:hAnsi="Calibri" w:cs="Times New Roman"/>
      <w:sz w:val="22"/>
      <w:szCs w:val="22"/>
      <w:lang w:val="en-IE"/>
    </w:rPr>
  </w:style>
  <w:style w:type="character" w:styleId="FollowedHyperlink">
    <w:name w:val="FollowedHyperlink"/>
    <w:rsid w:val="00E63049"/>
    <w:rPr>
      <w:color w:val="800080"/>
      <w:u w:val="single"/>
    </w:rPr>
  </w:style>
  <w:style w:type="character" w:styleId="Emphasis">
    <w:name w:val="Emphasis"/>
    <w:qFormat/>
    <w:rsid w:val="00DA046B"/>
    <w:rPr>
      <w:i/>
      <w:iCs/>
    </w:rPr>
  </w:style>
  <w:style w:type="character" w:customStyle="1" w:styleId="HeaderChar">
    <w:name w:val="Header Char"/>
    <w:link w:val="Header"/>
    <w:uiPriority w:val="99"/>
    <w:rsid w:val="000562C9"/>
    <w:rPr>
      <w:rFonts w:ascii="CG Times (WN)" w:hAnsi="CG Times (WN)"/>
      <w:u w:val="single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0620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284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4659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2825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7163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5843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28874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8978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9084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8604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2242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058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3203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1935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577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5009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9604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2600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3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015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175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135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558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509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532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336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567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2942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309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24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278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73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583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95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942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411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77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361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972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428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40542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4198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9500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4269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68198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9997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9764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9215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2670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6754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085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9955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7391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5958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009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8583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506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0921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5068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2559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1148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1192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41074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2645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164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926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9910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09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3780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6235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0427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1470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5896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65017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50885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80211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5795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731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7239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2995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3092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p.smartsheet.com/b/publish?EQBCT=7c93b5eee3014eddba002054da5a69f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jayk.CONNVERTEX\Desktop\WIP\02%20-%20Functional%20Specifications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3096A-3CC9-424F-8B92-BF46542CD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02 - Functional Specifications Document.dotx</Template>
  <TotalTime>359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Functional Specifications Document</vt:lpstr>
      <vt:lpstr>Business Requirements Document</vt:lpstr>
    </vt:vector>
  </TitlesOfParts>
  <Company>Connvertex Technologies</Company>
  <LinksUpToDate>false</LinksUpToDate>
  <CharactersWithSpaces>2934</CharactersWithSpaces>
  <SharedDoc>false</SharedDoc>
  <HLinks>
    <vt:vector size="84" baseType="variant"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_Toc389735250</vt:lpwstr>
      </vt:variant>
      <vt:variant>
        <vt:i4>1638459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_Toc389735249</vt:lpwstr>
      </vt:variant>
      <vt:variant>
        <vt:i4>1638459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_Toc389735248</vt:lpwstr>
      </vt:variant>
      <vt:variant>
        <vt:i4>1638459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_Toc389735247</vt:lpwstr>
      </vt:variant>
      <vt:variant>
        <vt:i4>1638459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_Toc389735246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_Toc389735245</vt:lpwstr>
      </vt:variant>
      <vt:variant>
        <vt:i4>1638459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_Toc389735244</vt:lpwstr>
      </vt:variant>
      <vt:variant>
        <vt:i4>1638459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_Toc389735243</vt:lpwstr>
      </vt:variant>
      <vt:variant>
        <vt:i4>1638459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_Toc389735242</vt:lpwstr>
      </vt:variant>
      <vt:variant>
        <vt:i4>1638459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_Toc389735241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_Toc389735240</vt:lpwstr>
      </vt:variant>
      <vt:variant>
        <vt:i4>1966139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_Toc389735239</vt:lpwstr>
      </vt:variant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_Toc389735238</vt:lpwstr>
      </vt:variant>
      <vt:variant>
        <vt:i4>1966139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_Toc389735237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Specifications Document</dc:title>
  <dc:subject/>
  <dc:creator>Sanjay Kulkarni</dc:creator>
  <cp:keywords/>
  <dc:description>FSD template suitable for Agile Scrum development methodology</dc:description>
  <cp:lastModifiedBy>Sanjay Kulkarni</cp:lastModifiedBy>
  <cp:revision>44</cp:revision>
  <cp:lastPrinted>2012-07-12T18:01:00Z</cp:lastPrinted>
  <dcterms:created xsi:type="dcterms:W3CDTF">2015-05-08T17:46:00Z</dcterms:created>
  <dcterms:modified xsi:type="dcterms:W3CDTF">2016-09-29T11:11:00Z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0.0</vt:lpwstr>
  </property>
  <property fmtid="{D5CDD505-2E9C-101B-9397-08002B2CF9AE}" pid="3" name="Status">
    <vt:lpwstr>Final</vt:lpwstr>
  </property>
  <property fmtid="{D5CDD505-2E9C-101B-9397-08002B2CF9AE}" pid="4" name="Date Complete">
    <vt:lpwstr>17 October 2013</vt:lpwstr>
  </property>
  <property fmtid="{D5CDD505-2E9C-101B-9397-08002B2CF9AE}" pid="5" name="Owner">
    <vt:lpwstr>1</vt:lpwstr>
  </property>
  <property fmtid="{D5CDD505-2E9C-101B-9397-08002B2CF9AE}" pid="6" name="Template Version">
    <vt:lpwstr>2.0</vt:lpwstr>
  </property>
  <property fmtid="{D5CDD505-2E9C-101B-9397-08002B2CF9AE}" pid="7" name="GUID">
    <vt:lpwstr/>
  </property>
</Properties>
</file>